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0FD30" w14:textId="517C95C4" w:rsidR="00C6554A" w:rsidRPr="008B5277" w:rsidRDefault="00AD69FA"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A894C51" wp14:editId="79AA8F95">
            <wp:extent cx="3755396" cy="572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7950" cy="5743025"/>
                    </a:xfrm>
                    <a:prstGeom prst="rect">
                      <a:avLst/>
                    </a:prstGeom>
                    <a:noFill/>
                    <a:ln>
                      <a:noFill/>
                    </a:ln>
                  </pic:spPr>
                </pic:pic>
              </a:graphicData>
            </a:graphic>
          </wp:inline>
        </w:drawing>
      </w:r>
    </w:p>
    <w:bookmarkEnd w:id="0"/>
    <w:bookmarkEnd w:id="1"/>
    <w:bookmarkEnd w:id="2"/>
    <w:bookmarkEnd w:id="3"/>
    <w:bookmarkEnd w:id="4"/>
    <w:p w14:paraId="3BDE12D9" w14:textId="4D2FEAED" w:rsidR="00C6554A" w:rsidRDefault="00AD69FA" w:rsidP="00C6554A">
      <w:pPr>
        <w:pStyle w:val="Title"/>
      </w:pPr>
      <w:r>
        <w:t>New Zealand</w:t>
      </w:r>
    </w:p>
    <w:p w14:paraId="5185E4C6" w14:textId="18DF2905" w:rsidR="00C6554A" w:rsidRPr="00D5413C" w:rsidRDefault="00AD69FA" w:rsidP="00C6554A">
      <w:pPr>
        <w:pStyle w:val="Subtitle"/>
      </w:pPr>
      <w:r>
        <w:t>Earthquake study</w:t>
      </w:r>
    </w:p>
    <w:p w14:paraId="4F3ACB88" w14:textId="77777777" w:rsidR="00A02C15" w:rsidRDefault="00AD69FA" w:rsidP="00C6554A">
      <w:pPr>
        <w:pStyle w:val="ContactInfo"/>
      </w:pPr>
      <w:r>
        <w:t>Nestor Pereira</w:t>
      </w:r>
      <w:r w:rsidR="00C6554A">
        <w:t xml:space="preserve"> | </w:t>
      </w:r>
      <w:r>
        <w:t>STAT 279 – Data science</w:t>
      </w:r>
      <w:r w:rsidR="00C6554A">
        <w:t xml:space="preserve"> |</w:t>
      </w:r>
      <w:r w:rsidR="00C6554A" w:rsidRPr="00D5413C">
        <w:t xml:space="preserve"> </w:t>
      </w:r>
      <w:r>
        <w:t>10/16/2019</w:t>
      </w:r>
    </w:p>
    <w:p w14:paraId="7AB0497D" w14:textId="77777777" w:rsidR="00A02C15" w:rsidRDefault="00A02C15" w:rsidP="00C6554A">
      <w:pPr>
        <w:pStyle w:val="ContactInfo"/>
      </w:pPr>
    </w:p>
    <w:p w14:paraId="1DFAAA81" w14:textId="77777777" w:rsidR="00A02C15" w:rsidRDefault="00A02C15" w:rsidP="00C6554A">
      <w:pPr>
        <w:pStyle w:val="ContactInfo"/>
      </w:pPr>
    </w:p>
    <w:p w14:paraId="28B3C0F5" w14:textId="77777777" w:rsidR="00A02C15" w:rsidRDefault="00A02C15" w:rsidP="00C6554A">
      <w:pPr>
        <w:pStyle w:val="ContactInfo"/>
      </w:pPr>
    </w:p>
    <w:p w14:paraId="1B5B6810" w14:textId="0D536A9D" w:rsidR="00A02C15" w:rsidRDefault="00C6554A" w:rsidP="00A02C15">
      <w:pPr>
        <w:pStyle w:val="ContactInfo"/>
      </w:pPr>
      <w:r>
        <w:br w:type="page"/>
      </w:r>
    </w:p>
    <w:p w14:paraId="3B218DB4" w14:textId="74D1CAA6" w:rsidR="00A02C15" w:rsidRDefault="00A02C15" w:rsidP="003C24C8">
      <w:r>
        <w:lastRenderedPageBreak/>
        <w:t xml:space="preserve">For our study we choose the </w:t>
      </w:r>
      <w:r w:rsidR="003C24C8">
        <w:t xml:space="preserve">region of wellington for its frequent number of earthquakes. I was born in June </w:t>
      </w:r>
      <w:proofErr w:type="gramStart"/>
      <w:r w:rsidR="003C24C8">
        <w:t>14</w:t>
      </w:r>
      <w:proofErr w:type="gramEnd"/>
      <w:r w:rsidR="003C24C8">
        <w:t xml:space="preserve"> so we choose to study the earthquake between June 14 2019 and July 13 of 2019.</w:t>
      </w:r>
    </w:p>
    <w:p w14:paraId="42C5B59B" w14:textId="1CB3DC92" w:rsidR="00C6554A" w:rsidRDefault="00D52AA6" w:rsidP="00D52AA6">
      <w:pPr>
        <w:pStyle w:val="Heading1"/>
        <w:numPr>
          <w:ilvl w:val="0"/>
          <w:numId w:val="16"/>
        </w:numPr>
      </w:pPr>
      <w:r>
        <w:t>How many detectable earthquakes were there in your data?</w:t>
      </w:r>
    </w:p>
    <w:p w14:paraId="7B3AC9EE" w14:textId="00C859D2" w:rsidR="00D52AA6" w:rsidRDefault="00D52AA6" w:rsidP="00D52AA6">
      <w:r>
        <w:t xml:space="preserve">After cleaning the data and making sure the only </w:t>
      </w:r>
      <w:proofErr w:type="spellStart"/>
      <w:r>
        <w:t>eventtype</w:t>
      </w:r>
      <w:proofErr w:type="spellEnd"/>
      <w:r>
        <w:t xml:space="preserve"> chosen were earthquake we obtain a data frame with 367 observations.</w:t>
      </w:r>
    </w:p>
    <w:p w14:paraId="71A4A052" w14:textId="36C9983E" w:rsidR="00D52AA6" w:rsidRDefault="00D52AA6" w:rsidP="00D52AA6">
      <w:pPr>
        <w:pStyle w:val="Heading1"/>
        <w:numPr>
          <w:ilvl w:val="0"/>
          <w:numId w:val="16"/>
        </w:numPr>
      </w:pPr>
      <w:r>
        <w:t xml:space="preserve">Make a correlation matrix using proc </w:t>
      </w:r>
      <w:proofErr w:type="spellStart"/>
      <w:r>
        <w:t>corr</w:t>
      </w:r>
      <w:proofErr w:type="spellEnd"/>
      <w:r>
        <w:t xml:space="preserve"> of the variables. What is the relationship between magnitude and depth in your data?</w:t>
      </w:r>
    </w:p>
    <w:p w14:paraId="3C7BB8F6" w14:textId="5E0966B7" w:rsidR="00D52AA6" w:rsidRDefault="00D52AA6" w:rsidP="00D52AA6">
      <w:r>
        <w:t>We can calculate a covariance matrix which shows the correlation of all the variables and plot it as a heatmap.</w:t>
      </w:r>
    </w:p>
    <w:p w14:paraId="57079920" w14:textId="29B65538" w:rsidR="00D52AA6" w:rsidRDefault="00D52AA6" w:rsidP="00D52AA6">
      <w:r>
        <w:rPr>
          <w:noProof/>
        </w:rPr>
        <w:drawing>
          <wp:inline distT="0" distB="0" distL="0" distR="0" wp14:anchorId="3887DD9F" wp14:editId="4957B3CA">
            <wp:extent cx="5322204"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720" t="6819" r="11819" b="5357"/>
                    <a:stretch/>
                  </pic:blipFill>
                  <pic:spPr bwMode="auto">
                    <a:xfrm>
                      <a:off x="0" y="0"/>
                      <a:ext cx="5334907" cy="4105525"/>
                    </a:xfrm>
                    <a:prstGeom prst="rect">
                      <a:avLst/>
                    </a:prstGeom>
                    <a:noFill/>
                    <a:ln>
                      <a:noFill/>
                    </a:ln>
                    <a:extLst>
                      <a:ext uri="{53640926-AAD7-44D8-BBD7-CCE9431645EC}">
                        <a14:shadowObscured xmlns:a14="http://schemas.microsoft.com/office/drawing/2010/main"/>
                      </a:ext>
                    </a:extLst>
                  </pic:spPr>
                </pic:pic>
              </a:graphicData>
            </a:graphic>
          </wp:inline>
        </w:drawing>
      </w:r>
    </w:p>
    <w:p w14:paraId="28E6CB81" w14:textId="449917B0" w:rsidR="00D52AA6" w:rsidRDefault="00D52AA6" w:rsidP="00D52AA6">
      <w:r>
        <w:lastRenderedPageBreak/>
        <w:t>We can see that the relation between magnitude and depth is 0.031, meaning almost zero. Then we can say there is no correlation between these two features.</w:t>
      </w:r>
    </w:p>
    <w:p w14:paraId="32620855" w14:textId="6C9F1D51" w:rsidR="00D52AA6" w:rsidRDefault="00D52AA6" w:rsidP="00D52AA6">
      <w:pPr>
        <w:pStyle w:val="Heading1"/>
        <w:numPr>
          <w:ilvl w:val="0"/>
          <w:numId w:val="16"/>
        </w:numPr>
      </w:pPr>
      <w:r>
        <w:t>Is there a correlation between latitude and longitude for this data?</w:t>
      </w:r>
    </w:p>
    <w:p w14:paraId="292A1B6A" w14:textId="76FD680F" w:rsidR="00D52AA6" w:rsidRPr="00D52AA6" w:rsidRDefault="00D52AA6" w:rsidP="00D52AA6">
      <w:r>
        <w:t xml:space="preserve">Looking at the heatmap of correlation from before we can see that there is a strong correlation of 0.71. We can understand this correlation looking at the map of </w:t>
      </w:r>
      <w:r w:rsidR="003B47AB">
        <w:t>New Zealand.</w:t>
      </w:r>
    </w:p>
    <w:p w14:paraId="4F1E7419" w14:textId="7357F7E7" w:rsidR="003B47AB" w:rsidRDefault="003B47AB" w:rsidP="00D52AA6">
      <w:r>
        <w:rPr>
          <w:noProof/>
        </w:rPr>
        <mc:AlternateContent>
          <mc:Choice Requires="wps">
            <w:drawing>
              <wp:anchor distT="0" distB="0" distL="114300" distR="114300" simplePos="0" relativeHeight="251659264" behindDoc="0" locked="0" layoutInCell="1" allowOverlap="1" wp14:anchorId="6D72301B" wp14:editId="627C9A51">
                <wp:simplePos x="0" y="0"/>
                <wp:positionH relativeFrom="column">
                  <wp:posOffset>1200150</wp:posOffset>
                </wp:positionH>
                <wp:positionV relativeFrom="paragraph">
                  <wp:posOffset>1503680</wp:posOffset>
                </wp:positionV>
                <wp:extent cx="660400" cy="571500"/>
                <wp:effectExtent l="0" t="0" r="25400" b="19050"/>
                <wp:wrapNone/>
                <wp:docPr id="4" name="Oval 4"/>
                <wp:cNvGraphicFramePr/>
                <a:graphic xmlns:a="http://schemas.openxmlformats.org/drawingml/2006/main">
                  <a:graphicData uri="http://schemas.microsoft.com/office/word/2010/wordprocessingShape">
                    <wps:wsp>
                      <wps:cNvSpPr/>
                      <wps:spPr>
                        <a:xfrm>
                          <a:off x="0" y="0"/>
                          <a:ext cx="660400" cy="571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0BAE72" id="Oval 4" o:spid="_x0000_s1026" style="position:absolute;margin-left:94.5pt;margin-top:118.4pt;width:52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" filled="f" strokecolor="red" strokeweight="2pt"/>
            </w:pict>
          </mc:Fallback>
        </mc:AlternateContent>
      </w:r>
      <w:r>
        <w:rPr>
          <w:noProof/>
        </w:rPr>
        <w:drawing>
          <wp:anchor distT="0" distB="0" distL="114300" distR="114300" simplePos="0" relativeHeight="251660288" behindDoc="0" locked="0" layoutInCell="1" allowOverlap="1" wp14:anchorId="0092635E" wp14:editId="283944D7">
            <wp:simplePos x="0" y="0"/>
            <wp:positionH relativeFrom="column">
              <wp:posOffset>2597150</wp:posOffset>
            </wp:positionH>
            <wp:positionV relativeFrom="paragraph">
              <wp:posOffset>248920</wp:posOffset>
            </wp:positionV>
            <wp:extent cx="2667000" cy="31750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3175000"/>
                    </a:xfrm>
                    <a:prstGeom prst="rect">
                      <a:avLst/>
                    </a:prstGeom>
                    <a:noFill/>
                    <a:ln>
                      <a:noFill/>
                    </a:ln>
                  </pic:spPr>
                </pic:pic>
              </a:graphicData>
            </a:graphic>
          </wp:anchor>
        </w:drawing>
      </w:r>
      <w:r>
        <w:rPr>
          <w:noProof/>
        </w:rPr>
        <w:drawing>
          <wp:inline distT="0" distB="0" distL="0" distR="0" wp14:anchorId="74615CEC" wp14:editId="5636B375">
            <wp:extent cx="2259731" cy="3444231"/>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3372" cy="3480265"/>
                    </a:xfrm>
                    <a:prstGeom prst="rect">
                      <a:avLst/>
                    </a:prstGeom>
                    <a:noFill/>
                    <a:ln>
                      <a:noFill/>
                    </a:ln>
                  </pic:spPr>
                </pic:pic>
              </a:graphicData>
            </a:graphic>
          </wp:inline>
        </w:drawing>
      </w:r>
    </w:p>
    <w:p w14:paraId="0C1FC903" w14:textId="51809F30" w:rsidR="002C74C0" w:rsidRDefault="003B47AB" w:rsidP="00D52AA6">
      <w:r>
        <w:t>We can see that most of the earthquake follow the direction of the land. Earthquake in the south part of our study area happen on the west side and the earthquake that happen on the north side of the area happen on the east side.</w:t>
      </w:r>
    </w:p>
    <w:p w14:paraId="1550667E" w14:textId="627A9890" w:rsidR="003B47AB" w:rsidRDefault="003B47AB" w:rsidP="00D52AA6">
      <w:r>
        <w:t xml:space="preserve">This means the more south (smaller latitude) the earthquake happens the more west </w:t>
      </w:r>
      <w:proofErr w:type="gramStart"/>
      <w:r>
        <w:t>( smaller</w:t>
      </w:r>
      <w:proofErr w:type="gramEnd"/>
      <w:r>
        <w:t xml:space="preserve"> longitude)  it will happen and </w:t>
      </w:r>
      <w:proofErr w:type="spellStart"/>
      <w:r>
        <w:t>viceversa</w:t>
      </w:r>
      <w:proofErr w:type="spellEnd"/>
      <w:r>
        <w:t>.</w:t>
      </w:r>
    </w:p>
    <w:p w14:paraId="572CDF25" w14:textId="4B2BE00A" w:rsidR="003B47AB" w:rsidRDefault="003B47AB" w:rsidP="003B47AB">
      <w:pPr>
        <w:pStyle w:val="Heading1"/>
      </w:pPr>
      <w:r>
        <w:lastRenderedPageBreak/>
        <w:t xml:space="preserve">7. </w:t>
      </w:r>
      <w:r>
        <w:t>Make a plot of the latitude (y-axis) against longitude (x-axis) of the earthquakes and describe the plot</w:t>
      </w:r>
    </w:p>
    <w:p w14:paraId="6D3EBD97" w14:textId="62D0F928" w:rsidR="003B47AB" w:rsidRDefault="003B47AB" w:rsidP="003B47AB">
      <w:r>
        <w:t>I’m going to skip to question 7 since its very related to question 3. As described before, the smaller the latitude the smaller the longitude as show in the next plot. Also, that explains the positive strong 0.71 correlation between the variables.</w:t>
      </w:r>
    </w:p>
    <w:p w14:paraId="02455384" w14:textId="05F36760" w:rsidR="003B47AB" w:rsidRDefault="003B47AB" w:rsidP="003B47AB">
      <w:r>
        <w:rPr>
          <w:noProof/>
        </w:rPr>
        <w:drawing>
          <wp:inline distT="0" distB="0" distL="0" distR="0" wp14:anchorId="6FD81A96" wp14:editId="4EF65F05">
            <wp:extent cx="5480050" cy="3911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3911600"/>
                    </a:xfrm>
                    <a:prstGeom prst="rect">
                      <a:avLst/>
                    </a:prstGeom>
                    <a:noFill/>
                    <a:ln>
                      <a:noFill/>
                    </a:ln>
                  </pic:spPr>
                </pic:pic>
              </a:graphicData>
            </a:graphic>
          </wp:inline>
        </w:drawing>
      </w:r>
    </w:p>
    <w:p w14:paraId="65D17A4E" w14:textId="1A7B33B5" w:rsidR="003B47AB" w:rsidRDefault="003B47AB" w:rsidP="003B47AB">
      <w:pPr>
        <w:pStyle w:val="Heading1"/>
        <w:numPr>
          <w:ilvl w:val="0"/>
          <w:numId w:val="16"/>
        </w:numPr>
      </w:pPr>
      <w:r>
        <w:t>Is there a correlation between latitude and magnitude for this data? If so, what might this mean for the two main islands of New Zealand (North Island and South Island)?</w:t>
      </w:r>
    </w:p>
    <w:p w14:paraId="6EFDFC56" w14:textId="5318C7A7" w:rsidR="003B47AB" w:rsidRDefault="003B47AB" w:rsidP="003B47AB">
      <w:r>
        <w:t>Let’s look at the heatmap of correlations again.</w:t>
      </w:r>
    </w:p>
    <w:p w14:paraId="76E50336" w14:textId="78B04248" w:rsidR="003B47AB" w:rsidRDefault="003B47AB" w:rsidP="003B47AB">
      <w:r>
        <w:rPr>
          <w:noProof/>
        </w:rPr>
        <w:lastRenderedPageBreak/>
        <w:drawing>
          <wp:inline distT="0" distB="0" distL="0" distR="0" wp14:anchorId="5E6D1A99" wp14:editId="1AA25898">
            <wp:extent cx="5365750" cy="4129261"/>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720" t="6819" r="11819" b="5357"/>
                    <a:stretch/>
                  </pic:blipFill>
                  <pic:spPr bwMode="auto">
                    <a:xfrm>
                      <a:off x="0" y="0"/>
                      <a:ext cx="5372663" cy="4134581"/>
                    </a:xfrm>
                    <a:prstGeom prst="rect">
                      <a:avLst/>
                    </a:prstGeom>
                    <a:noFill/>
                    <a:ln>
                      <a:noFill/>
                    </a:ln>
                    <a:extLst>
                      <a:ext uri="{53640926-AAD7-44D8-BBD7-CCE9431645EC}">
                        <a14:shadowObscured xmlns:a14="http://schemas.microsoft.com/office/drawing/2010/main"/>
                      </a:ext>
                    </a:extLst>
                  </pic:spPr>
                </pic:pic>
              </a:graphicData>
            </a:graphic>
          </wp:inline>
        </w:drawing>
      </w:r>
    </w:p>
    <w:p w14:paraId="1CEBC496" w14:textId="3408D2D0" w:rsidR="003B47AB" w:rsidRDefault="003B47AB" w:rsidP="003B47AB">
      <w:r>
        <w:t xml:space="preserve">We can find that there is a negative very small latitude between magnitude and how south the earthquake happens. Meaning there is not really a correlation between these variables. Answering to the second question, based on theses results, earthquakes in the </w:t>
      </w:r>
      <w:proofErr w:type="gramStart"/>
      <w:r>
        <w:t>south island</w:t>
      </w:r>
      <w:proofErr w:type="gramEnd"/>
      <w:r>
        <w:t xml:space="preserve"> are just as weak or strong as the ones in the northern island.</w:t>
      </w:r>
    </w:p>
    <w:p w14:paraId="518C3AA5" w14:textId="0BB2B7EB" w:rsidR="001C6966" w:rsidRDefault="001C6966" w:rsidP="003B47AB"/>
    <w:p w14:paraId="62465C08" w14:textId="7F996B5D" w:rsidR="001C6966" w:rsidRDefault="001C6966" w:rsidP="001C6966">
      <w:pPr>
        <w:pStyle w:val="Heading1"/>
        <w:numPr>
          <w:ilvl w:val="0"/>
          <w:numId w:val="16"/>
        </w:numPr>
      </w:pPr>
      <w:r>
        <w:t xml:space="preserve">Describe missingness in the data. For the entire dataset, how many observations had at least one missing value for the variables of interest? What percentage of the data is </w:t>
      </w:r>
      <w:proofErr w:type="gramStart"/>
      <w:r>
        <w:t>missing</w:t>
      </w:r>
      <w:r>
        <w:t>.</w:t>
      </w:r>
      <w:proofErr w:type="gramEnd"/>
    </w:p>
    <w:p w14:paraId="09AC9FC6" w14:textId="2D923EBB" w:rsidR="001C6966" w:rsidRDefault="001C6966" w:rsidP="001C6966">
      <w:r>
        <w:t>T</w:t>
      </w:r>
      <w:r>
        <w:t xml:space="preserve">here are 324 earthquake who have </w:t>
      </w:r>
      <w:r>
        <w:t>missing values</w:t>
      </w:r>
      <w:r>
        <w:t xml:space="preserve"> in </w:t>
      </w:r>
      <w:proofErr w:type="spellStart"/>
      <w:r>
        <w:t>depthtype</w:t>
      </w:r>
      <w:proofErr w:type="spellEnd"/>
      <w:r>
        <w:t>. There are also 3 observation who has 3 missing values for the variable evaluation status, meaning that the earthquake has</w:t>
      </w:r>
      <w:r>
        <w:t xml:space="preserve"> not</w:t>
      </w:r>
      <w:r>
        <w:t xml:space="preserve"> been confirmed. </w:t>
      </w:r>
    </w:p>
    <w:p w14:paraId="3858068C" w14:textId="0771045B" w:rsidR="001C6966" w:rsidRDefault="001C6966" w:rsidP="001C6966">
      <w:r>
        <w:t>I</w:t>
      </w:r>
      <w:r>
        <w:t xml:space="preserve">n total there are 324 observation with at least one missing </w:t>
      </w:r>
      <w:proofErr w:type="gramStart"/>
      <w:r>
        <w:t>values</w:t>
      </w:r>
      <w:proofErr w:type="gramEnd"/>
      <w:r>
        <w:t xml:space="preserve"> out of the 370 observation.</w:t>
      </w:r>
    </w:p>
    <w:p w14:paraId="757A3CA5" w14:textId="77777777" w:rsidR="003C24C8" w:rsidRDefault="00FB596E" w:rsidP="003C24C8">
      <w:r>
        <w:lastRenderedPageBreak/>
        <w:t xml:space="preserve">If we only consider the </w:t>
      </w:r>
      <w:r>
        <w:t xml:space="preserve">variables </w:t>
      </w:r>
      <w:proofErr w:type="spellStart"/>
      <w:r>
        <w:t>origintime</w:t>
      </w:r>
      <w:proofErr w:type="spellEnd"/>
      <w:r>
        <w:t>, longitude, latitude, magnitude and depth</w:t>
      </w:r>
      <w:r>
        <w:t>, there are no missing values. If we considered the whole dataset, there is a percentage of 5% of the data is missing for the 324 observations out of the 370.</w:t>
      </w:r>
    </w:p>
    <w:p w14:paraId="7B54C644" w14:textId="002DBB62" w:rsidR="00A02C15" w:rsidRDefault="00A02C15" w:rsidP="003C24C8">
      <w:r>
        <w:t xml:space="preserve">Make three plots which are time series of the </w:t>
      </w:r>
      <w:proofErr w:type="gramStart"/>
      <w:r>
        <w:t>earthquakes</w:t>
      </w:r>
      <w:proofErr w:type="gramEnd"/>
      <w:r>
        <w:t xml:space="preserve"> depths, magnitudes, and latitudes. (Here, you can plot the variable of interest against time.)</w:t>
      </w:r>
    </w:p>
    <w:p w14:paraId="6547F26C" w14:textId="76EF27D2" w:rsidR="00A02C15" w:rsidRDefault="00A02C15" w:rsidP="00A02C15">
      <w:r>
        <w:rPr>
          <w:noProof/>
        </w:rPr>
        <w:drawing>
          <wp:inline distT="0" distB="0" distL="0" distR="0" wp14:anchorId="17682753" wp14:editId="1B12C33F">
            <wp:extent cx="5207000" cy="322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872" t="5751"/>
                    <a:stretch/>
                  </pic:blipFill>
                  <pic:spPr bwMode="auto">
                    <a:xfrm>
                      <a:off x="0" y="0"/>
                      <a:ext cx="5207000" cy="32258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8796F2" wp14:editId="16987714">
            <wp:extent cx="51308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6265" t="3711"/>
                    <a:stretch/>
                  </pic:blipFill>
                  <pic:spPr bwMode="auto">
                    <a:xfrm>
                      <a:off x="0" y="0"/>
                      <a:ext cx="5130800" cy="3295650"/>
                    </a:xfrm>
                    <a:prstGeom prst="rect">
                      <a:avLst/>
                    </a:prstGeom>
                    <a:noFill/>
                    <a:ln>
                      <a:noFill/>
                    </a:ln>
                    <a:extLst>
                      <a:ext uri="{53640926-AAD7-44D8-BBD7-CCE9431645EC}">
                        <a14:shadowObscured xmlns:a14="http://schemas.microsoft.com/office/drawing/2010/main"/>
                      </a:ext>
                    </a:extLst>
                  </pic:spPr>
                </pic:pic>
              </a:graphicData>
            </a:graphic>
          </wp:inline>
        </w:drawing>
      </w:r>
    </w:p>
    <w:p w14:paraId="1B2E24C8" w14:textId="77777777" w:rsidR="00A02C15" w:rsidRDefault="00A02C15" w:rsidP="00A02C15"/>
    <w:p w14:paraId="53E217B9" w14:textId="74FC4721" w:rsidR="00A02C15" w:rsidRDefault="00A02C15" w:rsidP="00A02C15">
      <w:r>
        <w:rPr>
          <w:noProof/>
        </w:rPr>
        <w:lastRenderedPageBreak/>
        <w:drawing>
          <wp:inline distT="0" distB="0" distL="0" distR="0" wp14:anchorId="60728183" wp14:editId="6CB84A03">
            <wp:extent cx="520065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4988" t="5380"/>
                    <a:stretch/>
                  </pic:blipFill>
                  <pic:spPr bwMode="auto">
                    <a:xfrm>
                      <a:off x="0" y="0"/>
                      <a:ext cx="520065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7132B39A" w14:textId="0D41A884" w:rsidR="00A02C15" w:rsidRDefault="00A02C15" w:rsidP="00A02C15">
      <w:pPr>
        <w:pStyle w:val="Heading1"/>
      </w:pPr>
      <w:r>
        <w:t>8.</w:t>
      </w:r>
      <w:r>
        <w:t>Make a plot of the magnitude (y-axis) against depth (x-</w:t>
      </w:r>
      <w:proofErr w:type="spellStart"/>
      <w:r>
        <w:t>axs</w:t>
      </w:r>
      <w:proofErr w:type="spellEnd"/>
      <w:r>
        <w:t>) of the earthquakes and describe the plot.</w:t>
      </w:r>
    </w:p>
    <w:p w14:paraId="60686E2C" w14:textId="1C03C4EE" w:rsidR="00A02C15" w:rsidRDefault="00A02C15" w:rsidP="00A02C15">
      <w:r>
        <w:rPr>
          <w:noProof/>
        </w:rPr>
        <w:drawing>
          <wp:inline distT="0" distB="0" distL="0" distR="0" wp14:anchorId="4A0A286A" wp14:editId="0AD847B4">
            <wp:extent cx="5200650" cy="36957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5679" t="5682" r="3824" b="4221"/>
                    <a:stretch/>
                  </pic:blipFill>
                  <pic:spPr bwMode="auto">
                    <a:xfrm>
                      <a:off x="0" y="0"/>
                      <a:ext cx="5202582" cy="3697097"/>
                    </a:xfrm>
                    <a:prstGeom prst="rect">
                      <a:avLst/>
                    </a:prstGeom>
                    <a:noFill/>
                    <a:ln>
                      <a:noFill/>
                    </a:ln>
                    <a:extLst>
                      <a:ext uri="{53640926-AAD7-44D8-BBD7-CCE9431645EC}">
                        <a14:shadowObscured xmlns:a14="http://schemas.microsoft.com/office/drawing/2010/main"/>
                      </a:ext>
                    </a:extLst>
                  </pic:spPr>
                </pic:pic>
              </a:graphicData>
            </a:graphic>
          </wp:inline>
        </w:drawing>
      </w:r>
    </w:p>
    <w:p w14:paraId="57A6A1F8" w14:textId="756E832A" w:rsidR="00A02C15" w:rsidRDefault="00A02C15" w:rsidP="00A02C15">
      <w:r>
        <w:lastRenderedPageBreak/>
        <w:t>Looking at the plot, I don’t see a correlation between these two variables, but just to make sure we go back to question 2 where we found that the correlation between depth and magnitude was 0.031, almost zero. That proves our point and correspond to the data plotted here.</w:t>
      </w:r>
    </w:p>
    <w:p w14:paraId="2BAACB4F" w14:textId="15F0466E" w:rsidR="008D64B3" w:rsidRDefault="008D64B3" w:rsidP="008D64B3">
      <w:pPr>
        <w:pStyle w:val="Heading1"/>
      </w:pPr>
      <w:r>
        <w:t>9.</w:t>
      </w:r>
      <w:r>
        <w:t>Make a variable which is the time between successive earthquakes. Make a histogram of the times between earthquakes and describe the distribution</w:t>
      </w:r>
    </w:p>
    <w:p w14:paraId="3DCA95DF" w14:textId="1FE4506C" w:rsidR="008D64B3" w:rsidRDefault="008D64B3" w:rsidP="008D64B3"/>
    <w:p w14:paraId="14EE12DB" w14:textId="76D17FAE" w:rsidR="008D64B3" w:rsidRDefault="008D64B3" w:rsidP="008D64B3">
      <w:r>
        <w:t xml:space="preserve">I </w:t>
      </w:r>
      <w:proofErr w:type="gramStart"/>
      <w:r>
        <w:t>wasn’t able to</w:t>
      </w:r>
      <w:proofErr w:type="gramEnd"/>
      <w:r>
        <w:t xml:space="preserve"> convert the variable </w:t>
      </w:r>
      <w:proofErr w:type="spellStart"/>
      <w:r>
        <w:t>origintime</w:t>
      </w:r>
      <w:proofErr w:type="spellEnd"/>
      <w:r>
        <w:t xml:space="preserve"> into datetime format so I could play with it. </w:t>
      </w:r>
    </w:p>
    <w:p w14:paraId="2B357CE2" w14:textId="028655FB" w:rsidR="008D64B3" w:rsidRDefault="008D64B3" w:rsidP="008D64B3">
      <w:r>
        <w:t xml:space="preserve">The idea is to create two different </w:t>
      </w:r>
      <w:proofErr w:type="gramStart"/>
      <w:r>
        <w:t>vector</w:t>
      </w:r>
      <w:proofErr w:type="gramEnd"/>
      <w:r>
        <w:t xml:space="preserve"> where one is an earthquake less. </w:t>
      </w:r>
      <w:proofErr w:type="spellStart"/>
      <w:r>
        <w:t>Substract</w:t>
      </w:r>
      <w:proofErr w:type="spellEnd"/>
      <w:r>
        <w:t xml:space="preserve"> them and obtain the time difference between all the earthquakes in a vector. The just histogram </w:t>
      </w:r>
      <w:proofErr w:type="gramStart"/>
      <w:r>
        <w:t>plot</w:t>
      </w:r>
      <w:proofErr w:type="gramEnd"/>
      <w:r>
        <w:t xml:space="preserve"> that vector and try to the how often vector occur. Maybe that distribution was going to be a normal distribution.</w:t>
      </w:r>
    </w:p>
    <w:p w14:paraId="1A9E59F8" w14:textId="769D2957" w:rsidR="008D64B3" w:rsidRDefault="008D64B3" w:rsidP="008D64B3">
      <w:r>
        <w:t>I’ll leave the code here if that helps:</w:t>
      </w:r>
    </w:p>
    <w:p w14:paraId="33A0B8F6" w14:textId="6A702AD1" w:rsidR="008D64B3" w:rsidRDefault="008D64B3" w:rsidP="008D64B3">
      <w:r>
        <w:t>temp=</w:t>
      </w:r>
      <w:proofErr w:type="spellStart"/>
      <w:proofErr w:type="gramStart"/>
      <w:r>
        <w:t>df.loc</w:t>
      </w:r>
      <w:proofErr w:type="spellEnd"/>
      <w:r>
        <w:t>[</w:t>
      </w:r>
      <w:proofErr w:type="gramEnd"/>
      <w:r>
        <w:t>1:,['</w:t>
      </w:r>
      <w:proofErr w:type="spellStart"/>
      <w:r>
        <w:t>origintime</w:t>
      </w:r>
      <w:proofErr w:type="spellEnd"/>
      <w:r>
        <w:t>']]</w:t>
      </w:r>
    </w:p>
    <w:p w14:paraId="51F2C87E" w14:textId="223A7C5D" w:rsidR="008D64B3" w:rsidRDefault="008D64B3" w:rsidP="008D64B3">
      <w:r>
        <w:t>tempo=</w:t>
      </w:r>
      <w:proofErr w:type="spellStart"/>
      <w:r>
        <w:t>df.loc</w:t>
      </w:r>
      <w:proofErr w:type="spellEnd"/>
      <w:proofErr w:type="gramStart"/>
      <w:r>
        <w:t>[:</w:t>
      </w:r>
      <w:r>
        <w:t>-</w:t>
      </w:r>
      <w:proofErr w:type="gramEnd"/>
      <w:r>
        <w:t>1</w:t>
      </w:r>
      <w:r>
        <w:t>,['</w:t>
      </w:r>
      <w:proofErr w:type="spellStart"/>
      <w:r>
        <w:t>origintime</w:t>
      </w:r>
      <w:proofErr w:type="spellEnd"/>
      <w:r>
        <w:t>']]</w:t>
      </w:r>
    </w:p>
    <w:p w14:paraId="6A02633C" w14:textId="77777777" w:rsidR="008D64B3" w:rsidRDefault="008D64B3" w:rsidP="008D64B3">
      <w:r>
        <w:t>time=tempo-temp</w:t>
      </w:r>
      <w:bookmarkStart w:id="5" w:name="_GoBack"/>
      <w:bookmarkEnd w:id="5"/>
    </w:p>
    <w:p w14:paraId="78A5F05A" w14:textId="77777777" w:rsidR="008D64B3" w:rsidRDefault="008D64B3" w:rsidP="008D64B3"/>
    <w:p w14:paraId="11029AB1" w14:textId="77777777" w:rsidR="008D64B3" w:rsidRDefault="008D64B3" w:rsidP="008D64B3">
      <w:proofErr w:type="spellStart"/>
      <w:proofErr w:type="gramStart"/>
      <w:r>
        <w:t>plt.figure</w:t>
      </w:r>
      <w:proofErr w:type="spellEnd"/>
      <w:proofErr w:type="gramEnd"/>
      <w:r>
        <w:t>(</w:t>
      </w:r>
      <w:proofErr w:type="spellStart"/>
      <w:r>
        <w:t>figsize</w:t>
      </w:r>
      <w:proofErr w:type="spellEnd"/>
      <w:r>
        <w:t>=(14,10))</w:t>
      </w:r>
    </w:p>
    <w:p w14:paraId="2BF544A7" w14:textId="77777777" w:rsidR="008D64B3" w:rsidRDefault="008D64B3" w:rsidP="008D64B3">
      <w:proofErr w:type="spellStart"/>
      <w:proofErr w:type="gramStart"/>
      <w:r>
        <w:t>np.histogram</w:t>
      </w:r>
      <w:proofErr w:type="spellEnd"/>
      <w:proofErr w:type="gramEnd"/>
      <w:r>
        <w:t>(</w:t>
      </w:r>
      <w:proofErr w:type="spellStart"/>
      <w:r>
        <w:t>time,bins</w:t>
      </w:r>
      <w:proofErr w:type="spellEnd"/>
      <w:r>
        <w:t>=30)</w:t>
      </w:r>
    </w:p>
    <w:p w14:paraId="0647E06D" w14:textId="7B579806" w:rsidR="008D64B3" w:rsidRPr="008D64B3" w:rsidRDefault="008D64B3" w:rsidP="008D64B3">
      <w:proofErr w:type="spellStart"/>
      <w:proofErr w:type="gramStart"/>
      <w:r>
        <w:t>plt.show</w:t>
      </w:r>
      <w:proofErr w:type="spellEnd"/>
      <w:proofErr w:type="gramEnd"/>
      <w:r>
        <w:t>()</w:t>
      </w:r>
    </w:p>
    <w:p w14:paraId="7143690C" w14:textId="77777777" w:rsidR="008D64B3" w:rsidRDefault="008D64B3" w:rsidP="00A02C15"/>
    <w:p w14:paraId="04BC3870" w14:textId="43CDD031" w:rsidR="003C24C8" w:rsidRDefault="003C24C8" w:rsidP="00A02C15"/>
    <w:p w14:paraId="49B8C7C9" w14:textId="50D537A5" w:rsidR="003C24C8" w:rsidRDefault="003C24C8" w:rsidP="00A02C15"/>
    <w:p w14:paraId="1EC495AD" w14:textId="76AED46D" w:rsidR="003C24C8" w:rsidRDefault="003C24C8" w:rsidP="00A02C15"/>
    <w:p w14:paraId="2C185DD9" w14:textId="3DD5183C" w:rsidR="003C24C8" w:rsidRDefault="003C24C8" w:rsidP="00A02C15"/>
    <w:p w14:paraId="330F9DCC" w14:textId="79257971" w:rsidR="003C24C8" w:rsidRDefault="003C24C8" w:rsidP="00A02C15"/>
    <w:p w14:paraId="2DB0D831" w14:textId="74629841" w:rsidR="003C24C8" w:rsidRDefault="003C24C8" w:rsidP="00A02C15"/>
    <w:p w14:paraId="0577E842" w14:textId="6415DC27" w:rsidR="003C24C8" w:rsidRDefault="003C24C8" w:rsidP="00A02C15"/>
    <w:p w14:paraId="35ABBC81" w14:textId="186B6FC4" w:rsidR="003C24C8" w:rsidRDefault="003C24C8" w:rsidP="00A02C15"/>
    <w:p w14:paraId="6CAB6FF1" w14:textId="07F2642B" w:rsidR="003C24C8" w:rsidRDefault="003C24C8" w:rsidP="00A02C15"/>
    <w:p w14:paraId="78F98395" w14:textId="1739F3A7" w:rsidR="003C24C8" w:rsidRDefault="003C24C8" w:rsidP="00A02C15"/>
    <w:p w14:paraId="2544FF59" w14:textId="6304BD37" w:rsidR="003C24C8" w:rsidRDefault="003C24C8" w:rsidP="00A02C15"/>
    <w:p w14:paraId="47DBD68C" w14:textId="57C2A475" w:rsidR="003C24C8" w:rsidRDefault="003C24C8" w:rsidP="00A02C15"/>
    <w:p w14:paraId="612BF00C" w14:textId="6DA4EA80" w:rsidR="003C24C8" w:rsidRDefault="003C24C8" w:rsidP="00A02C15"/>
    <w:p w14:paraId="6AC53126" w14:textId="29FB7A5D" w:rsidR="003C24C8" w:rsidRDefault="003C24C8" w:rsidP="00A02C15"/>
    <w:p w14:paraId="2F92097E" w14:textId="1082FA19" w:rsidR="003C24C8" w:rsidRDefault="003C24C8" w:rsidP="00A02C15"/>
    <w:p w14:paraId="0BC143F6" w14:textId="1058F4A9" w:rsidR="003C24C8" w:rsidRDefault="003C24C8" w:rsidP="00A02C15"/>
    <w:p w14:paraId="3FAEA507" w14:textId="29FDC8C6" w:rsidR="003C24C8" w:rsidRDefault="003C24C8" w:rsidP="00A02C15"/>
    <w:p w14:paraId="080C157F" w14:textId="52A15A24" w:rsidR="003C24C8" w:rsidRDefault="003C24C8" w:rsidP="00A02C15"/>
    <w:p w14:paraId="130BE8FA" w14:textId="4AF586C0" w:rsidR="003C24C8" w:rsidRDefault="003C24C8" w:rsidP="00A02C15"/>
    <w:p w14:paraId="483F5BFA" w14:textId="41B852B2" w:rsidR="003C24C8" w:rsidRDefault="003C24C8" w:rsidP="00A02C15"/>
    <w:p w14:paraId="57495E70" w14:textId="34B8DE7B" w:rsidR="003C24C8" w:rsidRDefault="003C24C8" w:rsidP="00A02C15"/>
    <w:p w14:paraId="333BEED3" w14:textId="1D45DBD6" w:rsidR="003C24C8" w:rsidRDefault="003C24C8" w:rsidP="00A02C15"/>
    <w:p w14:paraId="7E6B33F2" w14:textId="71B4CC16" w:rsidR="003C24C8" w:rsidRDefault="003C24C8" w:rsidP="00A02C15"/>
    <w:p w14:paraId="5623BF4A" w14:textId="19E3D135" w:rsidR="003C24C8" w:rsidRDefault="003C24C8" w:rsidP="003C24C8">
      <w:pPr>
        <w:pStyle w:val="Title"/>
      </w:pPr>
      <w:r>
        <w:t>ANNEX</w:t>
      </w:r>
    </w:p>
    <w:p w14:paraId="53DD915B" w14:textId="77777777" w:rsidR="003C24C8" w:rsidRDefault="003C24C8" w:rsidP="003C24C8">
      <w:pPr>
        <w:pStyle w:val="Title"/>
      </w:pPr>
    </w:p>
    <w:p w14:paraId="346E6DCC" w14:textId="77777777" w:rsidR="003C24C8" w:rsidRDefault="003C24C8" w:rsidP="003C24C8">
      <w:r>
        <w:t xml:space="preserve">import seaborn as </w:t>
      </w:r>
      <w:proofErr w:type="spellStart"/>
      <w:r>
        <w:t>sns</w:t>
      </w:r>
      <w:proofErr w:type="spellEnd"/>
    </w:p>
    <w:p w14:paraId="0B7704E1" w14:textId="77777777" w:rsidR="003C24C8" w:rsidRDefault="003C24C8" w:rsidP="003C24C8">
      <w:r>
        <w:t>import pandas as pd</w:t>
      </w:r>
    </w:p>
    <w:p w14:paraId="7002D013" w14:textId="77777777" w:rsidR="003C24C8" w:rsidRDefault="003C24C8" w:rsidP="003C24C8">
      <w:r>
        <w:t xml:space="preserve">import </w:t>
      </w:r>
      <w:proofErr w:type="spellStart"/>
      <w:r>
        <w:t>numpy</w:t>
      </w:r>
      <w:proofErr w:type="spellEnd"/>
      <w:r>
        <w:t xml:space="preserve"> as np </w:t>
      </w:r>
    </w:p>
    <w:p w14:paraId="36F56CC7" w14:textId="77777777" w:rsidR="003C24C8" w:rsidRDefault="003C24C8" w:rsidP="003C24C8">
      <w:r>
        <w:t xml:space="preserve">import </w:t>
      </w:r>
      <w:proofErr w:type="spellStart"/>
      <w:proofErr w:type="gramStart"/>
      <w:r>
        <w:t>matplotlib.pyplot</w:t>
      </w:r>
      <w:proofErr w:type="spellEnd"/>
      <w:proofErr w:type="gramEnd"/>
      <w:r>
        <w:t xml:space="preserve"> as </w:t>
      </w:r>
      <w:proofErr w:type="spellStart"/>
      <w:r>
        <w:t>plt</w:t>
      </w:r>
      <w:proofErr w:type="spellEnd"/>
    </w:p>
    <w:p w14:paraId="005ADC26" w14:textId="77777777" w:rsidR="003C24C8" w:rsidRDefault="003C24C8" w:rsidP="003C24C8">
      <w:r>
        <w:lastRenderedPageBreak/>
        <w:t>import datetime</w:t>
      </w:r>
    </w:p>
    <w:p w14:paraId="38BC46B7" w14:textId="77777777" w:rsidR="003C24C8" w:rsidRDefault="003C24C8" w:rsidP="003C24C8"/>
    <w:p w14:paraId="29F1BB11" w14:textId="77777777" w:rsidR="003C24C8" w:rsidRDefault="003C24C8" w:rsidP="003C24C8"/>
    <w:p w14:paraId="39A24235" w14:textId="77777777" w:rsidR="003C24C8" w:rsidRDefault="003C24C8" w:rsidP="003C24C8">
      <w:r>
        <w:t>df=</w:t>
      </w:r>
      <w:proofErr w:type="spellStart"/>
      <w:proofErr w:type="gramStart"/>
      <w:r>
        <w:t>pd.read</w:t>
      </w:r>
      <w:proofErr w:type="gramEnd"/>
      <w:r>
        <w:t>_csv</w:t>
      </w:r>
      <w:proofErr w:type="spellEnd"/>
      <w:r>
        <w:t>("earthquakes.csv")</w:t>
      </w:r>
    </w:p>
    <w:p w14:paraId="20D2CC97" w14:textId="77777777" w:rsidR="003C24C8" w:rsidRDefault="003C24C8" w:rsidP="003C24C8"/>
    <w:p w14:paraId="51FF6E75" w14:textId="77777777" w:rsidR="003C24C8" w:rsidRDefault="003C24C8" w:rsidP="003C24C8">
      <w:r>
        <w:t>df=df[df["</w:t>
      </w:r>
      <w:proofErr w:type="spellStart"/>
      <w:r>
        <w:t>eventtype</w:t>
      </w:r>
      <w:proofErr w:type="spellEnd"/>
      <w:proofErr w:type="gramStart"/>
      <w:r>
        <w:t>"]=</w:t>
      </w:r>
      <w:proofErr w:type="gramEnd"/>
      <w:r>
        <w:t>="earthquake"]</w:t>
      </w:r>
    </w:p>
    <w:p w14:paraId="4F3D61C9" w14:textId="77777777" w:rsidR="003C24C8" w:rsidRDefault="003C24C8" w:rsidP="003C24C8"/>
    <w:p w14:paraId="00DD295A" w14:textId="77777777" w:rsidR="003C24C8" w:rsidRDefault="003C24C8" w:rsidP="003C24C8">
      <w:r>
        <w:t>df=</w:t>
      </w:r>
      <w:proofErr w:type="spellStart"/>
      <w:r>
        <w:t>df.loc</w:t>
      </w:r>
      <w:proofErr w:type="spellEnd"/>
      <w:proofErr w:type="gramStart"/>
      <w:r>
        <w:t>[:,</w:t>
      </w:r>
      <w:proofErr w:type="gramEnd"/>
      <w:r>
        <w:t>['</w:t>
      </w:r>
      <w:proofErr w:type="spellStart"/>
      <w:r>
        <w:t>origintime</w:t>
      </w:r>
      <w:proofErr w:type="spellEnd"/>
      <w:r>
        <w:t>','longitude',' latitude',' magnitude',' depth']]</w:t>
      </w:r>
    </w:p>
    <w:p w14:paraId="3F880031" w14:textId="77777777" w:rsidR="003C24C8" w:rsidRDefault="003C24C8" w:rsidP="003C24C8"/>
    <w:p w14:paraId="5F7C2EDE" w14:textId="77777777" w:rsidR="003C24C8" w:rsidRDefault="003C24C8" w:rsidP="003C24C8">
      <w:proofErr w:type="spellStart"/>
      <w:r>
        <w:t>df.to_csv</w:t>
      </w:r>
      <w:proofErr w:type="spellEnd"/>
      <w:r>
        <w:t>("earthquake_clean.csv")</w:t>
      </w:r>
    </w:p>
    <w:p w14:paraId="3A1EE280" w14:textId="77777777" w:rsidR="003C24C8" w:rsidRDefault="003C24C8" w:rsidP="003C24C8"/>
    <w:p w14:paraId="4DE418E6" w14:textId="77777777" w:rsidR="003C24C8" w:rsidRDefault="003C24C8" w:rsidP="003C24C8">
      <w:r>
        <w:t># 1. How many detectable earthquakes were there in your data?</w:t>
      </w:r>
    </w:p>
    <w:p w14:paraId="429C0593" w14:textId="77777777" w:rsidR="003C24C8" w:rsidRDefault="003C24C8" w:rsidP="003C24C8"/>
    <w:p w14:paraId="768E9FF5" w14:textId="77777777" w:rsidR="003C24C8" w:rsidRDefault="003C24C8" w:rsidP="003C24C8">
      <w:proofErr w:type="spellStart"/>
      <w:proofErr w:type="gramStart"/>
      <w:r>
        <w:t>df.shape</w:t>
      </w:r>
      <w:proofErr w:type="spellEnd"/>
      <w:proofErr w:type="gramEnd"/>
      <w:r>
        <w:t>[0]</w:t>
      </w:r>
    </w:p>
    <w:p w14:paraId="589B65C0" w14:textId="77777777" w:rsidR="003C24C8" w:rsidRDefault="003C24C8" w:rsidP="003C24C8"/>
    <w:p w14:paraId="5C9B5861" w14:textId="77777777" w:rsidR="003C24C8" w:rsidRDefault="003C24C8" w:rsidP="003C24C8">
      <w:r>
        <w:t xml:space="preserve"># 2. Make a correlation matrix using proc </w:t>
      </w:r>
      <w:proofErr w:type="spellStart"/>
      <w:r>
        <w:t>corr</w:t>
      </w:r>
      <w:proofErr w:type="spellEnd"/>
      <w:r>
        <w:t xml:space="preserve"> of the variables. What is the relationship between magnitude and depth in your data?</w:t>
      </w:r>
    </w:p>
    <w:p w14:paraId="4E9A7514" w14:textId="77777777" w:rsidR="003C24C8" w:rsidRDefault="003C24C8" w:rsidP="003C24C8"/>
    <w:p w14:paraId="168A5310" w14:textId="77777777" w:rsidR="003C24C8" w:rsidRDefault="003C24C8" w:rsidP="003C24C8">
      <w:proofErr w:type="spellStart"/>
      <w:r>
        <w:t>cor</w:t>
      </w:r>
      <w:proofErr w:type="spellEnd"/>
      <w:r>
        <w:t>=</w:t>
      </w:r>
      <w:proofErr w:type="spellStart"/>
      <w:proofErr w:type="gramStart"/>
      <w:r>
        <w:t>df.corr</w:t>
      </w:r>
      <w:proofErr w:type="spellEnd"/>
      <w:proofErr w:type="gramEnd"/>
      <w:r>
        <w:t>(method="</w:t>
      </w:r>
      <w:proofErr w:type="spellStart"/>
      <w:r>
        <w:t>pearson</w:t>
      </w:r>
      <w:proofErr w:type="spellEnd"/>
      <w:r>
        <w:t>")</w:t>
      </w:r>
    </w:p>
    <w:p w14:paraId="53A15BA3" w14:textId="77777777" w:rsidR="003C24C8" w:rsidRDefault="003C24C8" w:rsidP="003C24C8"/>
    <w:p w14:paraId="70455959" w14:textId="77777777" w:rsidR="003C24C8" w:rsidRDefault="003C24C8" w:rsidP="003C24C8">
      <w:proofErr w:type="spellStart"/>
      <w:proofErr w:type="gramStart"/>
      <w:r>
        <w:t>plt.figure</w:t>
      </w:r>
      <w:proofErr w:type="spellEnd"/>
      <w:proofErr w:type="gramEnd"/>
      <w:r>
        <w:t>(</w:t>
      </w:r>
      <w:proofErr w:type="spellStart"/>
      <w:r>
        <w:t>figsize</w:t>
      </w:r>
      <w:proofErr w:type="spellEnd"/>
      <w:r>
        <w:t>=(14,10))</w:t>
      </w:r>
    </w:p>
    <w:p w14:paraId="2F81A312" w14:textId="77777777" w:rsidR="003C24C8" w:rsidRDefault="003C24C8" w:rsidP="003C24C8">
      <w:proofErr w:type="spellStart"/>
      <w:proofErr w:type="gramStart"/>
      <w:r>
        <w:t>sns.heatmap</w:t>
      </w:r>
      <w:proofErr w:type="spellEnd"/>
      <w:proofErr w:type="gramEnd"/>
      <w:r>
        <w:t>(</w:t>
      </w:r>
      <w:proofErr w:type="spellStart"/>
      <w:r>
        <w:t>cor,vmin</w:t>
      </w:r>
      <w:proofErr w:type="spellEnd"/>
      <w:r>
        <w:t xml:space="preserve">=0, </w:t>
      </w:r>
      <w:proofErr w:type="spellStart"/>
      <w:r>
        <w:t>vmax</w:t>
      </w:r>
      <w:proofErr w:type="spellEnd"/>
      <w:r>
        <w:t xml:space="preserve">=1,annot=True, </w:t>
      </w:r>
      <w:proofErr w:type="spellStart"/>
      <w:r>
        <w:t>cmap</w:t>
      </w:r>
      <w:proofErr w:type="spellEnd"/>
      <w:r>
        <w:t>="</w:t>
      </w:r>
      <w:proofErr w:type="spellStart"/>
      <w:r>
        <w:t>YlGnBu</w:t>
      </w:r>
      <w:proofErr w:type="spellEnd"/>
      <w:r>
        <w:t>")</w:t>
      </w:r>
    </w:p>
    <w:p w14:paraId="1B59A735" w14:textId="77777777" w:rsidR="003C24C8" w:rsidRDefault="003C24C8" w:rsidP="003C24C8">
      <w:proofErr w:type="spellStart"/>
      <w:proofErr w:type="gramStart"/>
      <w:r>
        <w:t>plt.savefig</w:t>
      </w:r>
      <w:proofErr w:type="spellEnd"/>
      <w:proofErr w:type="gramEnd"/>
      <w:r>
        <w:t>("</w:t>
      </w:r>
      <w:proofErr w:type="spellStart"/>
      <w:r>
        <w:t>correlationmatrix</w:t>
      </w:r>
      <w:proofErr w:type="spellEnd"/>
      <w:r>
        <w:t>")</w:t>
      </w:r>
    </w:p>
    <w:p w14:paraId="59706289" w14:textId="77777777" w:rsidR="003C24C8" w:rsidRDefault="003C24C8" w:rsidP="003C24C8">
      <w:proofErr w:type="spellStart"/>
      <w:proofErr w:type="gramStart"/>
      <w:r>
        <w:t>plt.show</w:t>
      </w:r>
      <w:proofErr w:type="spellEnd"/>
      <w:proofErr w:type="gramEnd"/>
      <w:r>
        <w:t>()</w:t>
      </w:r>
    </w:p>
    <w:p w14:paraId="47810A25" w14:textId="77777777" w:rsidR="003C24C8" w:rsidRDefault="003C24C8" w:rsidP="003C24C8"/>
    <w:p w14:paraId="3C6F0841" w14:textId="77777777" w:rsidR="003C24C8" w:rsidRDefault="003C24C8" w:rsidP="003C24C8">
      <w:proofErr w:type="gramStart"/>
      <w:r>
        <w:t>print(</w:t>
      </w:r>
      <w:proofErr w:type="gramEnd"/>
      <w:r>
        <w:t>"What is the relationship between magnitude and depth in your data?")</w:t>
      </w:r>
    </w:p>
    <w:p w14:paraId="0A9C8527" w14:textId="77777777" w:rsidR="003C24C8" w:rsidRDefault="003C24C8" w:rsidP="003C24C8">
      <w:r>
        <w:lastRenderedPageBreak/>
        <w:t>print(</w:t>
      </w:r>
      <w:proofErr w:type="spellStart"/>
      <w:proofErr w:type="gramStart"/>
      <w:r>
        <w:t>cor.iloc</w:t>
      </w:r>
      <w:proofErr w:type="spellEnd"/>
      <w:proofErr w:type="gramEnd"/>
      <w:r>
        <w:t>[2,3])</w:t>
      </w:r>
    </w:p>
    <w:p w14:paraId="31ACCCFC" w14:textId="77777777" w:rsidR="003C24C8" w:rsidRDefault="003C24C8" w:rsidP="003C24C8"/>
    <w:p w14:paraId="4D40B2A4" w14:textId="77777777" w:rsidR="003C24C8" w:rsidRDefault="003C24C8" w:rsidP="003C24C8">
      <w:r>
        <w:t>#3. Is there a correlation between latitude and longitude for this data? How can you interpret a correlation between these variables?</w:t>
      </w:r>
    </w:p>
    <w:p w14:paraId="46122847" w14:textId="77777777" w:rsidR="003C24C8" w:rsidRDefault="003C24C8" w:rsidP="003C24C8"/>
    <w:p w14:paraId="419FF872" w14:textId="77777777" w:rsidR="003C24C8" w:rsidRDefault="003C24C8" w:rsidP="003C24C8">
      <w:proofErr w:type="gramStart"/>
      <w:r>
        <w:t>print(</w:t>
      </w:r>
      <w:proofErr w:type="gramEnd"/>
      <w:r>
        <w:t>"What is the relationship between latitude and longitude in your data?")</w:t>
      </w:r>
    </w:p>
    <w:p w14:paraId="310B0049" w14:textId="77777777" w:rsidR="003C24C8" w:rsidRDefault="003C24C8" w:rsidP="003C24C8">
      <w:r>
        <w:t>print(</w:t>
      </w:r>
      <w:proofErr w:type="spellStart"/>
      <w:proofErr w:type="gramStart"/>
      <w:r>
        <w:t>cor.iloc</w:t>
      </w:r>
      <w:proofErr w:type="spellEnd"/>
      <w:proofErr w:type="gramEnd"/>
      <w:r>
        <w:t>[1,0])</w:t>
      </w:r>
    </w:p>
    <w:p w14:paraId="0E16C651" w14:textId="77777777" w:rsidR="003C24C8" w:rsidRDefault="003C24C8" w:rsidP="003C24C8"/>
    <w:p w14:paraId="1AC2C414" w14:textId="77777777" w:rsidR="003C24C8" w:rsidRDefault="003C24C8" w:rsidP="003C24C8">
      <w:r>
        <w:t># 4. Is there a correlation between latitude and magnitude for this data? If so, what might this mean for the two main islands of New Zealand (North Island and South Island)?</w:t>
      </w:r>
    </w:p>
    <w:p w14:paraId="3CE90503" w14:textId="77777777" w:rsidR="003C24C8" w:rsidRDefault="003C24C8" w:rsidP="003C24C8"/>
    <w:p w14:paraId="52722472" w14:textId="77777777" w:rsidR="003C24C8" w:rsidRDefault="003C24C8" w:rsidP="003C24C8">
      <w:proofErr w:type="gramStart"/>
      <w:r>
        <w:t>print(</w:t>
      </w:r>
      <w:proofErr w:type="gramEnd"/>
      <w:r>
        <w:t>"Is there a correlation between latitude and magnitude for this data?")</w:t>
      </w:r>
    </w:p>
    <w:p w14:paraId="7FED19E1" w14:textId="77777777" w:rsidR="003C24C8" w:rsidRDefault="003C24C8" w:rsidP="003C24C8">
      <w:r>
        <w:t>print(</w:t>
      </w:r>
      <w:proofErr w:type="spellStart"/>
      <w:proofErr w:type="gramStart"/>
      <w:r>
        <w:t>cor.iloc</w:t>
      </w:r>
      <w:proofErr w:type="spellEnd"/>
      <w:proofErr w:type="gramEnd"/>
      <w:r>
        <w:t>[1,2])</w:t>
      </w:r>
    </w:p>
    <w:p w14:paraId="4606BF3B" w14:textId="77777777" w:rsidR="003C24C8" w:rsidRDefault="003C24C8" w:rsidP="003C24C8"/>
    <w:p w14:paraId="0BE302E5" w14:textId="77777777" w:rsidR="003C24C8" w:rsidRDefault="003C24C8" w:rsidP="003C24C8">
      <w:proofErr w:type="gramStart"/>
      <w:r>
        <w:t>print(</w:t>
      </w:r>
      <w:proofErr w:type="gramEnd"/>
      <w:r>
        <w:t>"Not a strong one, there is a very small negative correlation. Notice that the smaller the latitude the more south we are. This small correlation would mean that the smaller the latitude or the more south we are the higher the magnitude, but it's too small to be significant and considered as a strong relevant correlation")</w:t>
      </w:r>
    </w:p>
    <w:p w14:paraId="1EF2B11C" w14:textId="77777777" w:rsidR="003C24C8" w:rsidRDefault="003C24C8" w:rsidP="003C24C8"/>
    <w:p w14:paraId="5F812F33" w14:textId="77777777" w:rsidR="003C24C8" w:rsidRDefault="003C24C8" w:rsidP="003C24C8">
      <w:proofErr w:type="spellStart"/>
      <w:proofErr w:type="gramStart"/>
      <w:r>
        <w:t>plt.figure</w:t>
      </w:r>
      <w:proofErr w:type="spellEnd"/>
      <w:proofErr w:type="gramEnd"/>
      <w:r>
        <w:t>(</w:t>
      </w:r>
      <w:proofErr w:type="spellStart"/>
      <w:r>
        <w:t>figsize</w:t>
      </w:r>
      <w:proofErr w:type="spellEnd"/>
      <w:r>
        <w:t>=(14,10))</w:t>
      </w:r>
    </w:p>
    <w:p w14:paraId="79FCA1EC" w14:textId="77777777" w:rsidR="003C24C8" w:rsidRDefault="003C24C8" w:rsidP="003C24C8">
      <w:proofErr w:type="spellStart"/>
      <w:proofErr w:type="gramStart"/>
      <w:r>
        <w:t>plt.scatter</w:t>
      </w:r>
      <w:proofErr w:type="spellEnd"/>
      <w:proofErr w:type="gramEnd"/>
      <w:r>
        <w:t>(</w:t>
      </w:r>
      <w:proofErr w:type="spellStart"/>
      <w:r>
        <w:t>df.as_matrix</w:t>
      </w:r>
      <w:proofErr w:type="spellEnd"/>
      <w:r>
        <w:t>([' latitude']),</w:t>
      </w:r>
      <w:proofErr w:type="spellStart"/>
      <w:r>
        <w:t>df.as_matrix</w:t>
      </w:r>
      <w:proofErr w:type="spellEnd"/>
      <w:r>
        <w:t>([' magnitude']))</w:t>
      </w:r>
    </w:p>
    <w:p w14:paraId="6BDCD83D" w14:textId="77777777" w:rsidR="003C24C8" w:rsidRDefault="003C24C8" w:rsidP="003C24C8">
      <w:proofErr w:type="spellStart"/>
      <w:proofErr w:type="gramStart"/>
      <w:r>
        <w:t>plt.show</w:t>
      </w:r>
      <w:proofErr w:type="spellEnd"/>
      <w:proofErr w:type="gramEnd"/>
      <w:r>
        <w:t>()</w:t>
      </w:r>
    </w:p>
    <w:p w14:paraId="12607F98" w14:textId="77777777" w:rsidR="003C24C8" w:rsidRDefault="003C24C8" w:rsidP="003C24C8"/>
    <w:p w14:paraId="1B0B9F32" w14:textId="77777777" w:rsidR="003C24C8" w:rsidRDefault="003C24C8" w:rsidP="003C24C8">
      <w:r>
        <w:t xml:space="preserve"># 5. Describe missingness in the data. For the entire dataset, how many observations had at least one missing value for the variables of interest? What percentage of the data is </w:t>
      </w:r>
      <w:proofErr w:type="gramStart"/>
      <w:r>
        <w:t>missing</w:t>
      </w:r>
      <w:proofErr w:type="gramEnd"/>
    </w:p>
    <w:p w14:paraId="27E704C0" w14:textId="77777777" w:rsidR="003C24C8" w:rsidRDefault="003C24C8" w:rsidP="003C24C8"/>
    <w:p w14:paraId="64AE0D71" w14:textId="77777777" w:rsidR="003C24C8" w:rsidRDefault="003C24C8" w:rsidP="003C24C8">
      <w:r>
        <w:t>df=</w:t>
      </w:r>
      <w:proofErr w:type="spellStart"/>
      <w:proofErr w:type="gramStart"/>
      <w:r>
        <w:t>pd.read</w:t>
      </w:r>
      <w:proofErr w:type="gramEnd"/>
      <w:r>
        <w:t>_csv</w:t>
      </w:r>
      <w:proofErr w:type="spellEnd"/>
      <w:r>
        <w:t>("earthquakes.csv")</w:t>
      </w:r>
    </w:p>
    <w:p w14:paraId="0446A423" w14:textId="77777777" w:rsidR="003C24C8" w:rsidRDefault="003C24C8" w:rsidP="003C24C8"/>
    <w:p w14:paraId="25137E66" w14:textId="77777777" w:rsidR="003C24C8" w:rsidRDefault="003C24C8" w:rsidP="003C24C8">
      <w:proofErr w:type="spellStart"/>
      <w:proofErr w:type="gramStart"/>
      <w:r>
        <w:t>df.isnull</w:t>
      </w:r>
      <w:proofErr w:type="spellEnd"/>
      <w:proofErr w:type="gramEnd"/>
      <w:r>
        <w:t>().sum()</w:t>
      </w:r>
    </w:p>
    <w:p w14:paraId="77E4E4EB" w14:textId="77777777" w:rsidR="003C24C8" w:rsidRDefault="003C24C8" w:rsidP="003C24C8"/>
    <w:p w14:paraId="232F11B8" w14:textId="77777777" w:rsidR="003C24C8" w:rsidRDefault="003C24C8" w:rsidP="003C24C8">
      <w:proofErr w:type="spellStart"/>
      <w:r>
        <w:t>df.loc</w:t>
      </w:r>
      <w:proofErr w:type="spellEnd"/>
      <w:proofErr w:type="gramStart"/>
      <w:r>
        <w:t>[:,</w:t>
      </w:r>
      <w:proofErr w:type="gramEnd"/>
      <w:r>
        <w:t>["</w:t>
      </w:r>
      <w:proofErr w:type="spellStart"/>
      <w:r>
        <w:t>depthtype</w:t>
      </w:r>
      <w:proofErr w:type="spellEnd"/>
      <w:r>
        <w:t>"]]</w:t>
      </w:r>
    </w:p>
    <w:p w14:paraId="5FC78D8B" w14:textId="77777777" w:rsidR="003C24C8" w:rsidRDefault="003C24C8" w:rsidP="003C24C8"/>
    <w:p w14:paraId="058DF533" w14:textId="77777777" w:rsidR="003C24C8" w:rsidRDefault="003C24C8" w:rsidP="003C24C8">
      <w:r>
        <w:t>a=df[df["</w:t>
      </w:r>
      <w:proofErr w:type="spellStart"/>
      <w:r>
        <w:t>depthtype</w:t>
      </w:r>
      <w:proofErr w:type="spellEnd"/>
      <w:r>
        <w:t>"</w:t>
      </w:r>
      <w:proofErr w:type="gramStart"/>
      <w:r>
        <w:t>]!=</w:t>
      </w:r>
      <w:proofErr w:type="gramEnd"/>
      <w:r>
        <w:t>"operator assigned"]</w:t>
      </w:r>
    </w:p>
    <w:p w14:paraId="320467FD" w14:textId="77777777" w:rsidR="003C24C8" w:rsidRDefault="003C24C8" w:rsidP="003C24C8"/>
    <w:p w14:paraId="6E16332B" w14:textId="77777777" w:rsidR="003C24C8" w:rsidRDefault="003C24C8" w:rsidP="003C24C8">
      <w:r>
        <w:t>a.</w:t>
      </w:r>
      <w:proofErr w:type="gramStart"/>
      <w:r>
        <w:t>info(</w:t>
      </w:r>
      <w:proofErr w:type="gramEnd"/>
      <w:r>
        <w:t>)</w:t>
      </w:r>
    </w:p>
    <w:p w14:paraId="64B5E5CA" w14:textId="77777777" w:rsidR="003C24C8" w:rsidRDefault="003C24C8" w:rsidP="003C24C8"/>
    <w:p w14:paraId="313D6940" w14:textId="77777777" w:rsidR="003C24C8" w:rsidRDefault="003C24C8" w:rsidP="003C24C8">
      <w:r>
        <w:t xml:space="preserve"># there are 324 earthquake who have NA in </w:t>
      </w:r>
      <w:proofErr w:type="spellStart"/>
      <w:r>
        <w:t>depthtype</w:t>
      </w:r>
      <w:proofErr w:type="spellEnd"/>
      <w:r>
        <w:t xml:space="preserve">. There are also 3 observation who has 3 missing values for the variable evaluation status, meaning that the earthquake </w:t>
      </w:r>
      <w:proofErr w:type="spellStart"/>
      <w:r>
        <w:t>hasent</w:t>
      </w:r>
      <w:proofErr w:type="spellEnd"/>
      <w:r>
        <w:t xml:space="preserve"> been confirmed. </w:t>
      </w:r>
    </w:p>
    <w:p w14:paraId="1BFB8130" w14:textId="77777777" w:rsidR="003C24C8" w:rsidRDefault="003C24C8" w:rsidP="003C24C8">
      <w:r>
        <w:t xml:space="preserve"># in total there are 324 observation with at least one missing </w:t>
      </w:r>
      <w:proofErr w:type="gramStart"/>
      <w:r>
        <w:t>values</w:t>
      </w:r>
      <w:proofErr w:type="gramEnd"/>
      <w:r>
        <w:t xml:space="preserve"> out of the 370 observation.</w:t>
      </w:r>
    </w:p>
    <w:p w14:paraId="1A97C61D" w14:textId="77777777" w:rsidR="003C24C8" w:rsidRDefault="003C24C8" w:rsidP="003C24C8"/>
    <w:p w14:paraId="4B97F870" w14:textId="77777777" w:rsidR="003C24C8" w:rsidRDefault="003C24C8" w:rsidP="003C24C8">
      <w:r>
        <w:t xml:space="preserve"># 6. Make three plots which are time series of the </w:t>
      </w:r>
      <w:proofErr w:type="gramStart"/>
      <w:r>
        <w:t>earthquakes</w:t>
      </w:r>
      <w:proofErr w:type="gramEnd"/>
      <w:r>
        <w:t xml:space="preserve"> depths, magnitudes, and latitudes. (Here,</w:t>
      </w:r>
    </w:p>
    <w:p w14:paraId="2022B97B" w14:textId="77777777" w:rsidR="003C24C8" w:rsidRDefault="003C24C8" w:rsidP="003C24C8">
      <w:r>
        <w:t>#you can plot the variable of interest against time.) Make the points connected by lines, as is typically</w:t>
      </w:r>
    </w:p>
    <w:p w14:paraId="6F326086" w14:textId="77777777" w:rsidR="003C24C8" w:rsidRDefault="003C24C8" w:rsidP="003C24C8">
      <w:r>
        <w:t>#done in time series plots</w:t>
      </w:r>
    </w:p>
    <w:p w14:paraId="7AADE166" w14:textId="77777777" w:rsidR="003C24C8" w:rsidRDefault="003C24C8" w:rsidP="003C24C8"/>
    <w:p w14:paraId="7BACF578" w14:textId="77777777" w:rsidR="003C24C8" w:rsidRDefault="003C24C8" w:rsidP="003C24C8">
      <w:r>
        <w:t>df=</w:t>
      </w:r>
      <w:proofErr w:type="spellStart"/>
      <w:proofErr w:type="gramStart"/>
      <w:r>
        <w:t>pd.read</w:t>
      </w:r>
      <w:proofErr w:type="gramEnd"/>
      <w:r>
        <w:t>_csv</w:t>
      </w:r>
      <w:proofErr w:type="spellEnd"/>
      <w:r>
        <w:t>("earthquakes.csv")</w:t>
      </w:r>
    </w:p>
    <w:p w14:paraId="355200B1" w14:textId="77777777" w:rsidR="003C24C8" w:rsidRDefault="003C24C8" w:rsidP="003C24C8"/>
    <w:p w14:paraId="25F16922" w14:textId="77777777" w:rsidR="003C24C8" w:rsidRDefault="003C24C8" w:rsidP="003C24C8">
      <w:r>
        <w:t>df=df[df["</w:t>
      </w:r>
      <w:proofErr w:type="spellStart"/>
      <w:r>
        <w:t>eventtype</w:t>
      </w:r>
      <w:proofErr w:type="spellEnd"/>
      <w:proofErr w:type="gramStart"/>
      <w:r>
        <w:t>"]=</w:t>
      </w:r>
      <w:proofErr w:type="gramEnd"/>
      <w:r>
        <w:t>="earthquake"]</w:t>
      </w:r>
    </w:p>
    <w:p w14:paraId="395B073B" w14:textId="77777777" w:rsidR="003C24C8" w:rsidRDefault="003C24C8" w:rsidP="003C24C8"/>
    <w:p w14:paraId="74314004" w14:textId="77777777" w:rsidR="003C24C8" w:rsidRDefault="003C24C8" w:rsidP="003C24C8">
      <w:r>
        <w:t>df=</w:t>
      </w:r>
      <w:proofErr w:type="spellStart"/>
      <w:r>
        <w:t>df.loc</w:t>
      </w:r>
      <w:proofErr w:type="spellEnd"/>
      <w:proofErr w:type="gramStart"/>
      <w:r>
        <w:t>[:,</w:t>
      </w:r>
      <w:proofErr w:type="gramEnd"/>
      <w:r>
        <w:t>['</w:t>
      </w:r>
      <w:proofErr w:type="spellStart"/>
      <w:r>
        <w:t>origintime</w:t>
      </w:r>
      <w:proofErr w:type="spellEnd"/>
      <w:r>
        <w:t>','longitude',' latitude',' magnitude',' depth']]</w:t>
      </w:r>
    </w:p>
    <w:p w14:paraId="2071D4A3" w14:textId="77777777" w:rsidR="003C24C8" w:rsidRDefault="003C24C8" w:rsidP="003C24C8"/>
    <w:p w14:paraId="49F73C5E" w14:textId="77777777" w:rsidR="003C24C8" w:rsidRDefault="003C24C8" w:rsidP="003C24C8">
      <w:proofErr w:type="spellStart"/>
      <w:r>
        <w:t>df.to_csv</w:t>
      </w:r>
      <w:proofErr w:type="spellEnd"/>
      <w:r>
        <w:t>("earthquake_clean.csv")</w:t>
      </w:r>
    </w:p>
    <w:p w14:paraId="2CD3C31B" w14:textId="77777777" w:rsidR="003C24C8" w:rsidRDefault="003C24C8" w:rsidP="003C24C8"/>
    <w:p w14:paraId="52F0BE4C" w14:textId="77777777" w:rsidR="003C24C8" w:rsidRDefault="003C24C8" w:rsidP="003C24C8">
      <w:r>
        <w:t>b=</w:t>
      </w:r>
      <w:proofErr w:type="spellStart"/>
      <w:r>
        <w:t>df.as_matrix</w:t>
      </w:r>
      <w:proofErr w:type="spellEnd"/>
      <w:r>
        <w:t>(['</w:t>
      </w:r>
      <w:proofErr w:type="spellStart"/>
      <w:r>
        <w:t>origintime</w:t>
      </w:r>
      <w:proofErr w:type="spellEnd"/>
      <w:r>
        <w:t>'])</w:t>
      </w:r>
    </w:p>
    <w:p w14:paraId="78C13B21" w14:textId="77777777" w:rsidR="003C24C8" w:rsidRDefault="003C24C8" w:rsidP="003C24C8"/>
    <w:p w14:paraId="280652CE" w14:textId="77777777" w:rsidR="003C24C8" w:rsidRDefault="003C24C8" w:rsidP="003C24C8">
      <w:proofErr w:type="spellStart"/>
      <w:proofErr w:type="gramStart"/>
      <w:r>
        <w:t>plt.figure</w:t>
      </w:r>
      <w:proofErr w:type="spellEnd"/>
      <w:proofErr w:type="gramEnd"/>
      <w:r>
        <w:t>(</w:t>
      </w:r>
      <w:proofErr w:type="spellStart"/>
      <w:r>
        <w:t>figsize</w:t>
      </w:r>
      <w:proofErr w:type="spellEnd"/>
      <w:r>
        <w:t>=(16,10))</w:t>
      </w:r>
    </w:p>
    <w:p w14:paraId="15A37F62" w14:textId="77777777" w:rsidR="003C24C8" w:rsidRDefault="003C24C8" w:rsidP="003C24C8">
      <w:proofErr w:type="spellStart"/>
      <w:proofErr w:type="gramStart"/>
      <w:r>
        <w:t>plt.title</w:t>
      </w:r>
      <w:proofErr w:type="spellEnd"/>
      <w:proofErr w:type="gramEnd"/>
      <w:r>
        <w:t>("depth time series")</w:t>
      </w:r>
    </w:p>
    <w:p w14:paraId="3C5A7E36" w14:textId="77777777" w:rsidR="003C24C8" w:rsidRDefault="003C24C8" w:rsidP="003C24C8">
      <w:proofErr w:type="spellStart"/>
      <w:proofErr w:type="gramStart"/>
      <w:r>
        <w:t>plt.xlabel</w:t>
      </w:r>
      <w:proofErr w:type="spellEnd"/>
      <w:proofErr w:type="gramEnd"/>
      <w:r>
        <w:t>("time")</w:t>
      </w:r>
    </w:p>
    <w:p w14:paraId="76A8AC83" w14:textId="77777777" w:rsidR="003C24C8" w:rsidRDefault="003C24C8" w:rsidP="003C24C8">
      <w:proofErr w:type="spellStart"/>
      <w:proofErr w:type="gramStart"/>
      <w:r>
        <w:t>plt.ylabel</w:t>
      </w:r>
      <w:proofErr w:type="spellEnd"/>
      <w:proofErr w:type="gramEnd"/>
      <w:r>
        <w:t>("depth")</w:t>
      </w:r>
    </w:p>
    <w:p w14:paraId="3FEF280F" w14:textId="77777777" w:rsidR="003C24C8" w:rsidRDefault="003C24C8" w:rsidP="003C24C8">
      <w:proofErr w:type="spellStart"/>
      <w:proofErr w:type="gramStart"/>
      <w:r>
        <w:t>plt.plot</w:t>
      </w:r>
      <w:proofErr w:type="spellEnd"/>
      <w:proofErr w:type="gramEnd"/>
      <w:r>
        <w:t>(</w:t>
      </w:r>
      <w:proofErr w:type="spellStart"/>
      <w:r>
        <w:t>df.as_matrix</w:t>
      </w:r>
      <w:proofErr w:type="spellEnd"/>
      <w:r>
        <w:t>(['</w:t>
      </w:r>
      <w:proofErr w:type="spellStart"/>
      <w:r>
        <w:t>origintime</w:t>
      </w:r>
      <w:proofErr w:type="spellEnd"/>
      <w:r>
        <w:t>']),</w:t>
      </w:r>
      <w:proofErr w:type="spellStart"/>
      <w:r>
        <w:t>df.as_matrix</w:t>
      </w:r>
      <w:proofErr w:type="spellEnd"/>
      <w:r>
        <w:t>([' depth']))</w:t>
      </w:r>
    </w:p>
    <w:p w14:paraId="54E094B3" w14:textId="77777777" w:rsidR="003C24C8" w:rsidRDefault="003C24C8" w:rsidP="003C24C8">
      <w:proofErr w:type="spellStart"/>
      <w:proofErr w:type="gramStart"/>
      <w:r>
        <w:t>plt.savefig</w:t>
      </w:r>
      <w:proofErr w:type="spellEnd"/>
      <w:proofErr w:type="gramEnd"/>
      <w:r>
        <w:t>('</w:t>
      </w:r>
      <w:proofErr w:type="spellStart"/>
      <w:r>
        <w:t>depthtimeseries</w:t>
      </w:r>
      <w:proofErr w:type="spellEnd"/>
      <w:r>
        <w:t>')</w:t>
      </w:r>
    </w:p>
    <w:p w14:paraId="46B57B48" w14:textId="77777777" w:rsidR="003C24C8" w:rsidRDefault="003C24C8" w:rsidP="003C24C8">
      <w:proofErr w:type="spellStart"/>
      <w:proofErr w:type="gramStart"/>
      <w:r>
        <w:t>plt.show</w:t>
      </w:r>
      <w:proofErr w:type="spellEnd"/>
      <w:proofErr w:type="gramEnd"/>
      <w:r>
        <w:t>()</w:t>
      </w:r>
    </w:p>
    <w:p w14:paraId="3B475458" w14:textId="77777777" w:rsidR="003C24C8" w:rsidRDefault="003C24C8" w:rsidP="003C24C8"/>
    <w:p w14:paraId="3A7B8FFB" w14:textId="77777777" w:rsidR="003C24C8" w:rsidRDefault="003C24C8" w:rsidP="003C24C8"/>
    <w:p w14:paraId="314F6C1F" w14:textId="77777777" w:rsidR="003C24C8" w:rsidRDefault="003C24C8" w:rsidP="003C24C8">
      <w:proofErr w:type="spellStart"/>
      <w:proofErr w:type="gramStart"/>
      <w:r>
        <w:t>plt.figure</w:t>
      </w:r>
      <w:proofErr w:type="spellEnd"/>
      <w:proofErr w:type="gramEnd"/>
      <w:r>
        <w:t>(</w:t>
      </w:r>
      <w:proofErr w:type="spellStart"/>
      <w:r>
        <w:t>figsize</w:t>
      </w:r>
      <w:proofErr w:type="spellEnd"/>
      <w:r>
        <w:t>=(16,10))</w:t>
      </w:r>
    </w:p>
    <w:p w14:paraId="4EF3B63B" w14:textId="77777777" w:rsidR="003C24C8" w:rsidRDefault="003C24C8" w:rsidP="003C24C8">
      <w:proofErr w:type="spellStart"/>
      <w:proofErr w:type="gramStart"/>
      <w:r>
        <w:t>plt.title</w:t>
      </w:r>
      <w:proofErr w:type="spellEnd"/>
      <w:proofErr w:type="gramEnd"/>
      <w:r>
        <w:t>("magnitude time series")</w:t>
      </w:r>
    </w:p>
    <w:p w14:paraId="76A2CE85" w14:textId="77777777" w:rsidR="003C24C8" w:rsidRDefault="003C24C8" w:rsidP="003C24C8">
      <w:proofErr w:type="spellStart"/>
      <w:proofErr w:type="gramStart"/>
      <w:r>
        <w:t>plt.xlabel</w:t>
      </w:r>
      <w:proofErr w:type="spellEnd"/>
      <w:proofErr w:type="gramEnd"/>
      <w:r>
        <w:t>("time")</w:t>
      </w:r>
    </w:p>
    <w:p w14:paraId="5ED9C365" w14:textId="77777777" w:rsidR="003C24C8" w:rsidRDefault="003C24C8" w:rsidP="003C24C8">
      <w:proofErr w:type="spellStart"/>
      <w:proofErr w:type="gramStart"/>
      <w:r>
        <w:t>plt.ylabel</w:t>
      </w:r>
      <w:proofErr w:type="spellEnd"/>
      <w:proofErr w:type="gramEnd"/>
      <w:r>
        <w:t>("magnitude")</w:t>
      </w:r>
    </w:p>
    <w:p w14:paraId="6329D5ED" w14:textId="77777777" w:rsidR="003C24C8" w:rsidRDefault="003C24C8" w:rsidP="003C24C8">
      <w:proofErr w:type="spellStart"/>
      <w:proofErr w:type="gramStart"/>
      <w:r>
        <w:t>plt.plot</w:t>
      </w:r>
      <w:proofErr w:type="spellEnd"/>
      <w:proofErr w:type="gramEnd"/>
      <w:r>
        <w:t>(</w:t>
      </w:r>
      <w:proofErr w:type="spellStart"/>
      <w:r>
        <w:t>df.as_matrix</w:t>
      </w:r>
      <w:proofErr w:type="spellEnd"/>
      <w:r>
        <w:t>(['</w:t>
      </w:r>
      <w:proofErr w:type="spellStart"/>
      <w:r>
        <w:t>origintime</w:t>
      </w:r>
      <w:proofErr w:type="spellEnd"/>
      <w:r>
        <w:t>']),</w:t>
      </w:r>
      <w:proofErr w:type="spellStart"/>
      <w:r>
        <w:t>df.as_matrix</w:t>
      </w:r>
      <w:proofErr w:type="spellEnd"/>
      <w:r>
        <w:t>([' magnitude']))</w:t>
      </w:r>
    </w:p>
    <w:p w14:paraId="5700D5F0" w14:textId="77777777" w:rsidR="003C24C8" w:rsidRDefault="003C24C8" w:rsidP="003C24C8">
      <w:proofErr w:type="spellStart"/>
      <w:proofErr w:type="gramStart"/>
      <w:r>
        <w:t>plt.savefig</w:t>
      </w:r>
      <w:proofErr w:type="spellEnd"/>
      <w:proofErr w:type="gramEnd"/>
      <w:r>
        <w:t>('</w:t>
      </w:r>
      <w:proofErr w:type="spellStart"/>
      <w:r>
        <w:t>magnitudetimeseries</w:t>
      </w:r>
      <w:proofErr w:type="spellEnd"/>
      <w:r>
        <w:t>')</w:t>
      </w:r>
    </w:p>
    <w:p w14:paraId="561C4728" w14:textId="77777777" w:rsidR="003C24C8" w:rsidRDefault="003C24C8" w:rsidP="003C24C8">
      <w:proofErr w:type="spellStart"/>
      <w:proofErr w:type="gramStart"/>
      <w:r>
        <w:t>plt.show</w:t>
      </w:r>
      <w:proofErr w:type="spellEnd"/>
      <w:proofErr w:type="gramEnd"/>
      <w:r>
        <w:t>()</w:t>
      </w:r>
    </w:p>
    <w:p w14:paraId="15E2A3BF" w14:textId="77777777" w:rsidR="003C24C8" w:rsidRDefault="003C24C8" w:rsidP="003C24C8"/>
    <w:p w14:paraId="32B0A48A" w14:textId="77777777" w:rsidR="003C24C8" w:rsidRDefault="003C24C8" w:rsidP="003C24C8">
      <w:proofErr w:type="spellStart"/>
      <w:proofErr w:type="gramStart"/>
      <w:r>
        <w:t>plt.figure</w:t>
      </w:r>
      <w:proofErr w:type="spellEnd"/>
      <w:proofErr w:type="gramEnd"/>
      <w:r>
        <w:t>(</w:t>
      </w:r>
      <w:proofErr w:type="spellStart"/>
      <w:r>
        <w:t>figsize</w:t>
      </w:r>
      <w:proofErr w:type="spellEnd"/>
      <w:r>
        <w:t>=(16,10))</w:t>
      </w:r>
    </w:p>
    <w:p w14:paraId="3DA506EB" w14:textId="77777777" w:rsidR="003C24C8" w:rsidRDefault="003C24C8" w:rsidP="003C24C8">
      <w:proofErr w:type="spellStart"/>
      <w:proofErr w:type="gramStart"/>
      <w:r>
        <w:t>plt.title</w:t>
      </w:r>
      <w:proofErr w:type="spellEnd"/>
      <w:proofErr w:type="gramEnd"/>
      <w:r>
        <w:t>("latitude time series")</w:t>
      </w:r>
    </w:p>
    <w:p w14:paraId="7F073577" w14:textId="77777777" w:rsidR="003C24C8" w:rsidRDefault="003C24C8" w:rsidP="003C24C8">
      <w:proofErr w:type="spellStart"/>
      <w:proofErr w:type="gramStart"/>
      <w:r>
        <w:t>plt.xlabel</w:t>
      </w:r>
      <w:proofErr w:type="spellEnd"/>
      <w:proofErr w:type="gramEnd"/>
      <w:r>
        <w:t>("time")</w:t>
      </w:r>
    </w:p>
    <w:p w14:paraId="529B1D1A" w14:textId="77777777" w:rsidR="003C24C8" w:rsidRDefault="003C24C8" w:rsidP="003C24C8">
      <w:proofErr w:type="spellStart"/>
      <w:proofErr w:type="gramStart"/>
      <w:r>
        <w:t>plt.ylabel</w:t>
      </w:r>
      <w:proofErr w:type="spellEnd"/>
      <w:proofErr w:type="gramEnd"/>
      <w:r>
        <w:t>("latitude")</w:t>
      </w:r>
    </w:p>
    <w:p w14:paraId="23B8467D" w14:textId="77777777" w:rsidR="003C24C8" w:rsidRDefault="003C24C8" w:rsidP="003C24C8">
      <w:proofErr w:type="spellStart"/>
      <w:proofErr w:type="gramStart"/>
      <w:r>
        <w:t>plt.plot</w:t>
      </w:r>
      <w:proofErr w:type="spellEnd"/>
      <w:proofErr w:type="gramEnd"/>
      <w:r>
        <w:t>(</w:t>
      </w:r>
      <w:proofErr w:type="spellStart"/>
      <w:r>
        <w:t>df.as_matrix</w:t>
      </w:r>
      <w:proofErr w:type="spellEnd"/>
      <w:r>
        <w:t>(['</w:t>
      </w:r>
      <w:proofErr w:type="spellStart"/>
      <w:r>
        <w:t>origintime</w:t>
      </w:r>
      <w:proofErr w:type="spellEnd"/>
      <w:r>
        <w:t>']),</w:t>
      </w:r>
      <w:proofErr w:type="spellStart"/>
      <w:r>
        <w:t>df.as_matrix</w:t>
      </w:r>
      <w:proofErr w:type="spellEnd"/>
      <w:r>
        <w:t>([' latitude']))</w:t>
      </w:r>
    </w:p>
    <w:p w14:paraId="6F74ED4B" w14:textId="77777777" w:rsidR="003C24C8" w:rsidRDefault="003C24C8" w:rsidP="003C24C8">
      <w:proofErr w:type="spellStart"/>
      <w:proofErr w:type="gramStart"/>
      <w:r>
        <w:t>plt.savefig</w:t>
      </w:r>
      <w:proofErr w:type="spellEnd"/>
      <w:proofErr w:type="gramEnd"/>
      <w:r>
        <w:t>('</w:t>
      </w:r>
      <w:proofErr w:type="spellStart"/>
      <w:r>
        <w:t>latitudetimeseries</w:t>
      </w:r>
      <w:proofErr w:type="spellEnd"/>
      <w:r>
        <w:t>')</w:t>
      </w:r>
    </w:p>
    <w:p w14:paraId="73C045D0" w14:textId="77777777" w:rsidR="003C24C8" w:rsidRDefault="003C24C8" w:rsidP="003C24C8">
      <w:proofErr w:type="spellStart"/>
      <w:proofErr w:type="gramStart"/>
      <w:r>
        <w:lastRenderedPageBreak/>
        <w:t>plt.show</w:t>
      </w:r>
      <w:proofErr w:type="spellEnd"/>
      <w:proofErr w:type="gramEnd"/>
      <w:r>
        <w:t>()</w:t>
      </w:r>
    </w:p>
    <w:p w14:paraId="3243283C" w14:textId="77777777" w:rsidR="003C24C8" w:rsidRDefault="003C24C8" w:rsidP="003C24C8"/>
    <w:p w14:paraId="556B6062" w14:textId="77777777" w:rsidR="003C24C8" w:rsidRDefault="003C24C8" w:rsidP="003C24C8">
      <w:r>
        <w:t># 7. Make a plot of the latitude (y-axis) against longitude (x-axis) of the earthquakes and describe the plot</w:t>
      </w:r>
    </w:p>
    <w:p w14:paraId="135D8099" w14:textId="77777777" w:rsidR="003C24C8" w:rsidRDefault="003C24C8" w:rsidP="003C24C8"/>
    <w:p w14:paraId="051B1DC4" w14:textId="77777777" w:rsidR="003C24C8" w:rsidRDefault="003C24C8" w:rsidP="003C24C8">
      <w:proofErr w:type="spellStart"/>
      <w:proofErr w:type="gramStart"/>
      <w:r>
        <w:t>plt.figure</w:t>
      </w:r>
      <w:proofErr w:type="spellEnd"/>
      <w:proofErr w:type="gramEnd"/>
      <w:r>
        <w:t>(</w:t>
      </w:r>
      <w:proofErr w:type="spellStart"/>
      <w:r>
        <w:t>figsize</w:t>
      </w:r>
      <w:proofErr w:type="spellEnd"/>
      <w:r>
        <w:t>=(14,10))</w:t>
      </w:r>
    </w:p>
    <w:p w14:paraId="7C5193CF" w14:textId="77777777" w:rsidR="003C24C8" w:rsidRDefault="003C24C8" w:rsidP="003C24C8">
      <w:proofErr w:type="spellStart"/>
      <w:proofErr w:type="gramStart"/>
      <w:r>
        <w:t>plt.scatter</w:t>
      </w:r>
      <w:proofErr w:type="spellEnd"/>
      <w:proofErr w:type="gramEnd"/>
      <w:r>
        <w:t>(</w:t>
      </w:r>
      <w:proofErr w:type="spellStart"/>
      <w:r>
        <w:t>df.as_matrix</w:t>
      </w:r>
      <w:proofErr w:type="spellEnd"/>
      <w:r>
        <w:t>(['longitude']),</w:t>
      </w:r>
      <w:proofErr w:type="spellStart"/>
      <w:r>
        <w:t>df.as_matrix</w:t>
      </w:r>
      <w:proofErr w:type="spellEnd"/>
      <w:r>
        <w:t>([' latitude']))</w:t>
      </w:r>
    </w:p>
    <w:p w14:paraId="60A06176" w14:textId="77777777" w:rsidR="003C24C8" w:rsidRDefault="003C24C8" w:rsidP="003C24C8">
      <w:proofErr w:type="spellStart"/>
      <w:proofErr w:type="gramStart"/>
      <w:r>
        <w:t>plt.savefig</w:t>
      </w:r>
      <w:proofErr w:type="spellEnd"/>
      <w:proofErr w:type="gramEnd"/>
      <w:r>
        <w:t>('</w:t>
      </w:r>
      <w:proofErr w:type="spellStart"/>
      <w:r>
        <w:t>latencyvslongitude</w:t>
      </w:r>
      <w:proofErr w:type="spellEnd"/>
      <w:r>
        <w:t>')</w:t>
      </w:r>
    </w:p>
    <w:p w14:paraId="03C7D00D" w14:textId="77777777" w:rsidR="003C24C8" w:rsidRDefault="003C24C8" w:rsidP="003C24C8">
      <w:proofErr w:type="spellStart"/>
      <w:proofErr w:type="gramStart"/>
      <w:r>
        <w:t>plt.show</w:t>
      </w:r>
      <w:proofErr w:type="spellEnd"/>
      <w:proofErr w:type="gramEnd"/>
      <w:r>
        <w:t>()</w:t>
      </w:r>
    </w:p>
    <w:p w14:paraId="23853095" w14:textId="77777777" w:rsidR="003C24C8" w:rsidRDefault="003C24C8" w:rsidP="003C24C8"/>
    <w:p w14:paraId="47A57DE6" w14:textId="77777777" w:rsidR="003C24C8" w:rsidRDefault="003C24C8" w:rsidP="003C24C8">
      <w:r>
        <w:t># 8. Make a plot of the magnitude (y-axis) against depth (x-axis) of the earthquakes and describe the plot.</w:t>
      </w:r>
    </w:p>
    <w:p w14:paraId="32DBBC1E" w14:textId="77777777" w:rsidR="003C24C8" w:rsidRDefault="003C24C8" w:rsidP="003C24C8"/>
    <w:p w14:paraId="32CCA364" w14:textId="77777777" w:rsidR="003C24C8" w:rsidRDefault="003C24C8" w:rsidP="003C24C8"/>
    <w:p w14:paraId="6FA4FAA8" w14:textId="77777777" w:rsidR="003C24C8" w:rsidRDefault="003C24C8" w:rsidP="003C24C8">
      <w:proofErr w:type="spellStart"/>
      <w:proofErr w:type="gramStart"/>
      <w:r>
        <w:t>plt.figure</w:t>
      </w:r>
      <w:proofErr w:type="spellEnd"/>
      <w:proofErr w:type="gramEnd"/>
      <w:r>
        <w:t>(</w:t>
      </w:r>
      <w:proofErr w:type="spellStart"/>
      <w:r>
        <w:t>figsize</w:t>
      </w:r>
      <w:proofErr w:type="spellEnd"/>
      <w:r>
        <w:t>=(14,10))</w:t>
      </w:r>
    </w:p>
    <w:p w14:paraId="2730FC3D" w14:textId="77777777" w:rsidR="003C24C8" w:rsidRDefault="003C24C8" w:rsidP="003C24C8">
      <w:proofErr w:type="spellStart"/>
      <w:proofErr w:type="gramStart"/>
      <w:r>
        <w:t>plt.scatter</w:t>
      </w:r>
      <w:proofErr w:type="spellEnd"/>
      <w:proofErr w:type="gramEnd"/>
      <w:r>
        <w:t>(</w:t>
      </w:r>
      <w:proofErr w:type="spellStart"/>
      <w:r>
        <w:t>df.as_matrix</w:t>
      </w:r>
      <w:proofErr w:type="spellEnd"/>
      <w:r>
        <w:t>([' depth']),</w:t>
      </w:r>
      <w:proofErr w:type="spellStart"/>
      <w:r>
        <w:t>df.as_matrix</w:t>
      </w:r>
      <w:proofErr w:type="spellEnd"/>
      <w:r>
        <w:t>([' magnitude']))</w:t>
      </w:r>
    </w:p>
    <w:p w14:paraId="1D4977B8" w14:textId="77777777" w:rsidR="003C24C8" w:rsidRDefault="003C24C8" w:rsidP="003C24C8">
      <w:proofErr w:type="spellStart"/>
      <w:proofErr w:type="gramStart"/>
      <w:r>
        <w:t>plt.xlabel</w:t>
      </w:r>
      <w:proofErr w:type="spellEnd"/>
      <w:proofErr w:type="gramEnd"/>
      <w:r>
        <w:t>("depth")</w:t>
      </w:r>
    </w:p>
    <w:p w14:paraId="2682933B" w14:textId="77777777" w:rsidR="003C24C8" w:rsidRDefault="003C24C8" w:rsidP="003C24C8">
      <w:proofErr w:type="spellStart"/>
      <w:proofErr w:type="gramStart"/>
      <w:r>
        <w:t>plt.ylabel</w:t>
      </w:r>
      <w:proofErr w:type="spellEnd"/>
      <w:proofErr w:type="gramEnd"/>
      <w:r>
        <w:t>("magnitude")</w:t>
      </w:r>
    </w:p>
    <w:p w14:paraId="7A56F98C" w14:textId="77777777" w:rsidR="003C24C8" w:rsidRDefault="003C24C8" w:rsidP="003C24C8">
      <w:proofErr w:type="spellStart"/>
      <w:proofErr w:type="gramStart"/>
      <w:r>
        <w:t>plt.title</w:t>
      </w:r>
      <w:proofErr w:type="spellEnd"/>
      <w:proofErr w:type="gramEnd"/>
      <w:r>
        <w:t>("Depth vs magnitude")</w:t>
      </w:r>
    </w:p>
    <w:p w14:paraId="75B07C1F" w14:textId="77777777" w:rsidR="003C24C8" w:rsidRDefault="003C24C8" w:rsidP="003C24C8">
      <w:proofErr w:type="spellStart"/>
      <w:proofErr w:type="gramStart"/>
      <w:r>
        <w:t>plt.savefig</w:t>
      </w:r>
      <w:proofErr w:type="spellEnd"/>
      <w:proofErr w:type="gramEnd"/>
      <w:r>
        <w:t>('</w:t>
      </w:r>
      <w:proofErr w:type="spellStart"/>
      <w:r>
        <w:t>depthvsmagnitude</w:t>
      </w:r>
      <w:proofErr w:type="spellEnd"/>
      <w:r>
        <w:t>')</w:t>
      </w:r>
    </w:p>
    <w:p w14:paraId="0E96B2AB" w14:textId="77777777" w:rsidR="003C24C8" w:rsidRDefault="003C24C8" w:rsidP="003C24C8">
      <w:proofErr w:type="spellStart"/>
      <w:proofErr w:type="gramStart"/>
      <w:r>
        <w:t>plt.show</w:t>
      </w:r>
      <w:proofErr w:type="spellEnd"/>
      <w:proofErr w:type="gramEnd"/>
      <w:r>
        <w:t>()</w:t>
      </w:r>
    </w:p>
    <w:p w14:paraId="4650F1E8" w14:textId="77777777" w:rsidR="003C24C8" w:rsidRDefault="003C24C8" w:rsidP="003C24C8"/>
    <w:p w14:paraId="2A5D3C6E" w14:textId="77777777" w:rsidR="003C24C8" w:rsidRDefault="003C24C8" w:rsidP="003C24C8">
      <w:r>
        <w:t>#9. Make a variable which is the time between successive earthquakes. Make a histogram of the times</w:t>
      </w:r>
    </w:p>
    <w:p w14:paraId="55E4180F" w14:textId="77777777" w:rsidR="003C24C8" w:rsidRDefault="003C24C8" w:rsidP="003C24C8">
      <w:r>
        <w:t>#between earthquakes and describe the distribution.</w:t>
      </w:r>
    </w:p>
    <w:p w14:paraId="2A7BD7F5" w14:textId="77777777" w:rsidR="003C24C8" w:rsidRDefault="003C24C8" w:rsidP="003C24C8"/>
    <w:p w14:paraId="6C18AA0B" w14:textId="77777777" w:rsidR="003C24C8" w:rsidRDefault="003C24C8" w:rsidP="003C24C8">
      <w:r>
        <w:t>temp=</w:t>
      </w:r>
      <w:proofErr w:type="spellStart"/>
      <w:proofErr w:type="gramStart"/>
      <w:r>
        <w:t>df.loc</w:t>
      </w:r>
      <w:proofErr w:type="spellEnd"/>
      <w:r>
        <w:t>[</w:t>
      </w:r>
      <w:proofErr w:type="gramEnd"/>
      <w:r>
        <w:t>1:,['</w:t>
      </w:r>
      <w:proofErr w:type="spellStart"/>
      <w:r>
        <w:t>origintime</w:t>
      </w:r>
      <w:proofErr w:type="spellEnd"/>
      <w:r>
        <w:t>']]</w:t>
      </w:r>
    </w:p>
    <w:p w14:paraId="09405240" w14:textId="77777777" w:rsidR="003C24C8" w:rsidRDefault="003C24C8" w:rsidP="003C24C8"/>
    <w:p w14:paraId="03A0043F" w14:textId="77777777" w:rsidR="003C24C8" w:rsidRDefault="003C24C8" w:rsidP="003C24C8">
      <w:r>
        <w:t>tempo=</w:t>
      </w:r>
      <w:proofErr w:type="spellStart"/>
      <w:r>
        <w:t>df.loc</w:t>
      </w:r>
      <w:proofErr w:type="spellEnd"/>
      <w:r>
        <w:t>[:</w:t>
      </w:r>
      <w:proofErr w:type="gramStart"/>
      <w:r>
        <w:t>368,[</w:t>
      </w:r>
      <w:proofErr w:type="gramEnd"/>
      <w:r>
        <w:t>'</w:t>
      </w:r>
      <w:proofErr w:type="spellStart"/>
      <w:r>
        <w:t>origintime</w:t>
      </w:r>
      <w:proofErr w:type="spellEnd"/>
      <w:r>
        <w:t>']]</w:t>
      </w:r>
    </w:p>
    <w:p w14:paraId="2CCF91B2" w14:textId="77777777" w:rsidR="003C24C8" w:rsidRDefault="003C24C8" w:rsidP="003C24C8"/>
    <w:p w14:paraId="40066DE4" w14:textId="7038069F" w:rsidR="003C24C8" w:rsidRDefault="003C24C8" w:rsidP="003C24C8">
      <w:r>
        <w:t>time=tempo-temp</w:t>
      </w:r>
    </w:p>
    <w:p w14:paraId="3062FB5F" w14:textId="60523DDB" w:rsidR="003C24C8" w:rsidRDefault="003C24C8" w:rsidP="003C24C8"/>
    <w:p w14:paraId="17DBDE97" w14:textId="77777777" w:rsidR="003C24C8" w:rsidRDefault="003C24C8" w:rsidP="003C24C8">
      <w:proofErr w:type="spellStart"/>
      <w:proofErr w:type="gramStart"/>
      <w:r>
        <w:t>plt.figure</w:t>
      </w:r>
      <w:proofErr w:type="spellEnd"/>
      <w:proofErr w:type="gramEnd"/>
      <w:r>
        <w:t>(</w:t>
      </w:r>
      <w:proofErr w:type="spellStart"/>
      <w:r>
        <w:t>figsize</w:t>
      </w:r>
      <w:proofErr w:type="spellEnd"/>
      <w:r>
        <w:t>=(14,10))</w:t>
      </w:r>
    </w:p>
    <w:p w14:paraId="68F7177A" w14:textId="77777777" w:rsidR="003C24C8" w:rsidRDefault="003C24C8" w:rsidP="003C24C8">
      <w:proofErr w:type="spellStart"/>
      <w:proofErr w:type="gramStart"/>
      <w:r>
        <w:t>np.histogram</w:t>
      </w:r>
      <w:proofErr w:type="spellEnd"/>
      <w:proofErr w:type="gramEnd"/>
      <w:r>
        <w:t>(</w:t>
      </w:r>
      <w:proofErr w:type="spellStart"/>
      <w:r>
        <w:t>time,bins</w:t>
      </w:r>
      <w:proofErr w:type="spellEnd"/>
      <w:r>
        <w:t>=30)</w:t>
      </w:r>
    </w:p>
    <w:p w14:paraId="4E1BEC4D" w14:textId="6A4C8E3E" w:rsidR="003C24C8" w:rsidRPr="00A02C15" w:rsidRDefault="003C24C8" w:rsidP="003C24C8">
      <w:proofErr w:type="spellStart"/>
      <w:proofErr w:type="gramStart"/>
      <w:r>
        <w:t>plt.show</w:t>
      </w:r>
      <w:proofErr w:type="spellEnd"/>
      <w:proofErr w:type="gramEnd"/>
      <w:r>
        <w:t>()</w:t>
      </w:r>
    </w:p>
    <w:sectPr w:rsidR="003C24C8" w:rsidRPr="00A02C15">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D25A8" w14:textId="77777777" w:rsidR="00104933" w:rsidRDefault="00104933" w:rsidP="00C6554A">
      <w:pPr>
        <w:spacing w:before="0" w:after="0" w:line="240" w:lineRule="auto"/>
      </w:pPr>
      <w:r>
        <w:separator/>
      </w:r>
    </w:p>
  </w:endnote>
  <w:endnote w:type="continuationSeparator" w:id="0">
    <w:p w14:paraId="4F583232" w14:textId="77777777" w:rsidR="00104933" w:rsidRDefault="0010493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6CAF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988B8" w14:textId="77777777" w:rsidR="00104933" w:rsidRDefault="00104933" w:rsidP="00C6554A">
      <w:pPr>
        <w:spacing w:before="0" w:after="0" w:line="240" w:lineRule="auto"/>
      </w:pPr>
      <w:r>
        <w:separator/>
      </w:r>
    </w:p>
  </w:footnote>
  <w:footnote w:type="continuationSeparator" w:id="0">
    <w:p w14:paraId="6B96F56F" w14:textId="77777777" w:rsidR="00104933" w:rsidRDefault="0010493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D756AE"/>
    <w:multiLevelType w:val="hybridMultilevel"/>
    <w:tmpl w:val="F0EA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FA"/>
    <w:rsid w:val="00104933"/>
    <w:rsid w:val="001A2D31"/>
    <w:rsid w:val="001C6966"/>
    <w:rsid w:val="002554CD"/>
    <w:rsid w:val="00293B83"/>
    <w:rsid w:val="002B4294"/>
    <w:rsid w:val="00333D0D"/>
    <w:rsid w:val="00387A28"/>
    <w:rsid w:val="003B47AB"/>
    <w:rsid w:val="003C24C8"/>
    <w:rsid w:val="004C049F"/>
    <w:rsid w:val="005000E2"/>
    <w:rsid w:val="006A3CE7"/>
    <w:rsid w:val="008D64B3"/>
    <w:rsid w:val="00A02C15"/>
    <w:rsid w:val="00AD69FA"/>
    <w:rsid w:val="00C6554A"/>
    <w:rsid w:val="00D52AA6"/>
    <w:rsid w:val="00ED7C44"/>
    <w:rsid w:val="00FB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AE2FD"/>
  <w15:chartTrackingRefBased/>
  <w15:docId w15:val="{D7E836AA-C4FA-4E43-87AB-F88C9DB3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sto\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61</TotalTime>
  <Pages>15</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Néstor Pereira Ferrero</dc:creator>
  <cp:keywords/>
  <dc:description/>
  <cp:lastModifiedBy>Nestor Gabriel Pereira Ferrero</cp:lastModifiedBy>
  <cp:revision>6</cp:revision>
  <dcterms:created xsi:type="dcterms:W3CDTF">2019-10-14T21:50:00Z</dcterms:created>
  <dcterms:modified xsi:type="dcterms:W3CDTF">2019-10-16T15:24:00Z</dcterms:modified>
</cp:coreProperties>
</file>